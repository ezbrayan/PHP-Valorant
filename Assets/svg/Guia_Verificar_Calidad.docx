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67BC" w14:textId="77777777" w:rsidR="00031CCA" w:rsidRDefault="00031CCA" w:rsidP="00F24765">
      <w:pPr>
        <w:spacing w:after="0" w:line="360" w:lineRule="auto"/>
        <w:jc w:val="center"/>
        <w:rPr>
          <w:rFonts w:cs="Calibri"/>
          <w:b/>
        </w:rPr>
      </w:pPr>
    </w:p>
    <w:p w14:paraId="0D1F52B1" w14:textId="2959969A" w:rsidR="00F24765" w:rsidRPr="00F24765" w:rsidRDefault="00F24765" w:rsidP="00F24765">
      <w:pPr>
        <w:spacing w:after="0" w:line="360" w:lineRule="auto"/>
        <w:jc w:val="center"/>
        <w:rPr>
          <w:rFonts w:cs="Calibri"/>
          <w:b/>
        </w:rPr>
      </w:pPr>
      <w:r w:rsidRPr="00F24765">
        <w:rPr>
          <w:rFonts w:cs="Calibri"/>
          <w:b/>
        </w:rPr>
        <w:t>PROCESO DE GESTIÓN DE FORMACIÓN PROFESIONAL INTEGRAL</w:t>
      </w:r>
    </w:p>
    <w:p w14:paraId="05B3F625" w14:textId="77777777" w:rsidR="00F24765" w:rsidRPr="00F24765" w:rsidRDefault="00F24765" w:rsidP="00F24765">
      <w:pPr>
        <w:spacing w:after="0" w:line="360" w:lineRule="auto"/>
        <w:jc w:val="center"/>
        <w:rPr>
          <w:rFonts w:cs="Calibri"/>
          <w:b/>
          <w:color w:val="FF0000"/>
        </w:rPr>
      </w:pPr>
      <w:r w:rsidRPr="00F24765">
        <w:rPr>
          <w:rFonts w:cs="Calibri"/>
          <w:b/>
        </w:rPr>
        <w:t>FORMATO GUÍA DE APRENDIZAJE</w:t>
      </w:r>
    </w:p>
    <w:p w14:paraId="5E3BCBDD" w14:textId="77777777" w:rsidR="00A63563" w:rsidRPr="00F24765" w:rsidRDefault="00A63563">
      <w:pPr>
        <w:rPr>
          <w:rFonts w:cs="Calibri"/>
          <w:b/>
          <w:color w:val="000000" w:themeColor="text1"/>
        </w:rPr>
      </w:pPr>
    </w:p>
    <w:p w14:paraId="3708BC72" w14:textId="40C0753B" w:rsidR="00B53D0D" w:rsidRPr="00F24765" w:rsidRDefault="00B53D0D">
      <w:pPr>
        <w:pStyle w:val="Prrafodelista"/>
        <w:numPr>
          <w:ilvl w:val="0"/>
          <w:numId w:val="4"/>
        </w:numPr>
        <w:jc w:val="both"/>
        <w:rPr>
          <w:rFonts w:ascii="Calibri" w:hAnsi="Calibri" w:cs="Calibri"/>
          <w:b/>
        </w:rPr>
      </w:pPr>
      <w:r w:rsidRPr="00F24765">
        <w:rPr>
          <w:rFonts w:ascii="Calibri" w:hAnsi="Calibri" w:cs="Calibri"/>
          <w:b/>
        </w:rPr>
        <w:t>IDENTIFICACIÓN DE LA GUIA DE APRENDIZAJE</w:t>
      </w:r>
    </w:p>
    <w:p w14:paraId="610BEE66" w14:textId="77777777" w:rsidR="00F24765" w:rsidRPr="00F24765" w:rsidRDefault="00F24765" w:rsidP="00F24765">
      <w:pPr>
        <w:pStyle w:val="Prrafodelista"/>
        <w:jc w:val="both"/>
        <w:rPr>
          <w:rFonts w:ascii="Calibri" w:hAnsi="Calibri" w:cs="Calibri"/>
          <w:b/>
        </w:rPr>
      </w:pPr>
    </w:p>
    <w:p w14:paraId="5146533C" w14:textId="10A5873B" w:rsidR="00B53D0D" w:rsidRPr="00F24765" w:rsidRDefault="00F24765" w:rsidP="00F24765">
      <w:pPr>
        <w:pStyle w:val="Prrafodelista"/>
        <w:numPr>
          <w:ilvl w:val="0"/>
          <w:numId w:val="2"/>
        </w:numPr>
        <w:spacing w:line="240" w:lineRule="auto"/>
        <w:jc w:val="both"/>
        <w:rPr>
          <w:rFonts w:ascii="Calibri" w:hAnsi="Calibri" w:cs="Calibri"/>
        </w:rPr>
      </w:pPr>
      <w:r w:rsidRPr="00F24765">
        <w:rPr>
          <w:rFonts w:ascii="Calibri" w:hAnsi="Calibri" w:cs="Calibri"/>
          <w:b/>
          <w:bCs/>
        </w:rPr>
        <w:t>Denominación</w:t>
      </w:r>
      <w:r w:rsidRPr="00F24765">
        <w:rPr>
          <w:rFonts w:ascii="Calibri" w:hAnsi="Calibri" w:cs="Calibri"/>
        </w:rPr>
        <w:t xml:space="preserve"> del Programa de Formación :</w:t>
      </w:r>
      <w:r w:rsidR="007453CA" w:rsidRPr="00F24765">
        <w:rPr>
          <w:rFonts w:ascii="Calibri" w:hAnsi="Calibri" w:cs="Calibri"/>
        </w:rPr>
        <w:t>TECNOLOGIA ANALISIS Y DESARROLLO DE SOFTWARE.</w:t>
      </w:r>
    </w:p>
    <w:p w14:paraId="232A4FDF" w14:textId="77777777" w:rsidR="001C7ADC" w:rsidRPr="00F24765" w:rsidRDefault="001C7ADC" w:rsidP="001C7ADC">
      <w:pPr>
        <w:pStyle w:val="Prrafodelista"/>
        <w:spacing w:line="240" w:lineRule="auto"/>
        <w:jc w:val="both"/>
        <w:rPr>
          <w:rFonts w:ascii="Calibri" w:hAnsi="Calibri" w:cs="Calibri"/>
        </w:rPr>
      </w:pPr>
    </w:p>
    <w:p w14:paraId="11F40DA0" w14:textId="2F93AF7D" w:rsidR="00B53D0D" w:rsidRPr="00F24765" w:rsidRDefault="00B53D0D">
      <w:pPr>
        <w:pStyle w:val="Prrafodelista"/>
        <w:numPr>
          <w:ilvl w:val="0"/>
          <w:numId w:val="2"/>
        </w:numPr>
        <w:spacing w:line="240" w:lineRule="auto"/>
        <w:jc w:val="both"/>
        <w:rPr>
          <w:rFonts w:ascii="Calibri" w:hAnsi="Calibri" w:cs="Calibri"/>
          <w:b/>
          <w:bCs/>
        </w:rPr>
      </w:pPr>
      <w:r w:rsidRPr="00F24765">
        <w:rPr>
          <w:rFonts w:ascii="Calibri" w:hAnsi="Calibri" w:cs="Calibri"/>
          <w:b/>
          <w:bCs/>
        </w:rPr>
        <w:t>Código del Programa de Formación:</w:t>
      </w:r>
      <w:r w:rsidR="007453CA" w:rsidRPr="00F24765">
        <w:rPr>
          <w:rFonts w:ascii="Calibri" w:hAnsi="Calibri" w:cs="Calibri"/>
        </w:rPr>
        <w:t xml:space="preserve"> 228118</w:t>
      </w:r>
    </w:p>
    <w:p w14:paraId="4FC02241" w14:textId="77777777" w:rsidR="001C7ADC" w:rsidRPr="00F24765" w:rsidRDefault="001C7ADC" w:rsidP="001C7ADC">
      <w:pPr>
        <w:pStyle w:val="Prrafodelista"/>
        <w:spacing w:line="240" w:lineRule="auto"/>
        <w:jc w:val="both"/>
        <w:rPr>
          <w:rFonts w:ascii="Calibri" w:hAnsi="Calibri" w:cs="Calibri"/>
          <w:b/>
          <w:bCs/>
        </w:rPr>
      </w:pPr>
    </w:p>
    <w:p w14:paraId="202110F1" w14:textId="2E18C3FF" w:rsidR="001C7ADC" w:rsidRPr="00F24765" w:rsidRDefault="00B53D0D" w:rsidP="00A1035B">
      <w:pPr>
        <w:pStyle w:val="Prrafodelista"/>
        <w:numPr>
          <w:ilvl w:val="0"/>
          <w:numId w:val="2"/>
        </w:numPr>
        <w:spacing w:line="240" w:lineRule="auto"/>
        <w:jc w:val="both"/>
        <w:rPr>
          <w:rFonts w:ascii="Calibri" w:hAnsi="Calibri" w:cs="Calibri"/>
        </w:rPr>
      </w:pPr>
      <w:r w:rsidRPr="00F24765">
        <w:rPr>
          <w:rFonts w:ascii="Calibri" w:hAnsi="Calibri" w:cs="Calibri"/>
          <w:b/>
          <w:bCs/>
        </w:rPr>
        <w:t xml:space="preserve">Nombre del Proyecto </w:t>
      </w:r>
      <w:r w:rsidR="007B3EAA" w:rsidRPr="00F24765">
        <w:rPr>
          <w:rFonts w:ascii="Calibri" w:hAnsi="Calibri" w:cs="Calibri"/>
          <w:b/>
          <w:bCs/>
        </w:rPr>
        <w:t>:</w:t>
      </w:r>
      <w:r w:rsidR="007B3EAA" w:rsidRPr="00F24765">
        <w:rPr>
          <w:rFonts w:ascii="Calibri" w:hAnsi="Calibri" w:cs="Calibri"/>
        </w:rPr>
        <w:t xml:space="preserve"> </w:t>
      </w:r>
      <w:r w:rsidR="00A306E3" w:rsidRPr="00F24765">
        <w:rPr>
          <w:rFonts w:ascii="Calibri" w:hAnsi="Calibri" w:cs="Calibri"/>
        </w:rPr>
        <w:t>Desarrollo de aplicaciones a la medida para el sector productivo del Tolima</w:t>
      </w:r>
      <w:r w:rsidR="00342178" w:rsidRPr="00F24765">
        <w:rPr>
          <w:rFonts w:ascii="Calibri" w:hAnsi="Calibri" w:cs="Calibri"/>
        </w:rPr>
        <w:t>.</w:t>
      </w:r>
    </w:p>
    <w:p w14:paraId="4519D70A" w14:textId="77777777" w:rsidR="00A306E3" w:rsidRPr="00F24765" w:rsidRDefault="00A306E3" w:rsidP="00A306E3">
      <w:pPr>
        <w:pStyle w:val="Prrafodelista"/>
        <w:rPr>
          <w:rFonts w:ascii="Calibri" w:hAnsi="Calibri" w:cs="Calibri"/>
          <w:b/>
          <w:bCs/>
        </w:rPr>
      </w:pPr>
    </w:p>
    <w:p w14:paraId="63058BFC" w14:textId="07F27F4E" w:rsidR="00B53D0D" w:rsidRPr="00F24765" w:rsidRDefault="00B53D0D">
      <w:pPr>
        <w:pStyle w:val="Prrafodelista"/>
        <w:numPr>
          <w:ilvl w:val="0"/>
          <w:numId w:val="2"/>
        </w:numPr>
        <w:spacing w:line="240" w:lineRule="auto"/>
        <w:jc w:val="both"/>
        <w:rPr>
          <w:rFonts w:ascii="Calibri" w:hAnsi="Calibri" w:cs="Calibri"/>
          <w:b/>
          <w:bCs/>
        </w:rPr>
      </w:pPr>
      <w:r w:rsidRPr="00F24765">
        <w:rPr>
          <w:rFonts w:ascii="Calibri" w:hAnsi="Calibri" w:cs="Calibri"/>
          <w:b/>
          <w:bCs/>
        </w:rPr>
        <w:t>Fase del Proyecto</w:t>
      </w:r>
      <w:r w:rsidR="00A306E3" w:rsidRPr="00F24765">
        <w:rPr>
          <w:rFonts w:ascii="Calibri" w:hAnsi="Calibri" w:cs="Calibri"/>
          <w:b/>
          <w:bCs/>
        </w:rPr>
        <w:t>:</w:t>
      </w:r>
      <w:r w:rsidR="007453CA" w:rsidRPr="00F24765">
        <w:rPr>
          <w:rFonts w:ascii="Calibri" w:hAnsi="Calibri" w:cs="Calibri"/>
          <w:b/>
          <w:bCs/>
        </w:rPr>
        <w:t xml:space="preserve"> </w:t>
      </w:r>
      <w:r w:rsidR="00637224" w:rsidRPr="00F24765">
        <w:rPr>
          <w:rFonts w:ascii="Calibri" w:hAnsi="Calibri" w:cs="Calibri"/>
        </w:rPr>
        <w:t>Evaluaci</w:t>
      </w:r>
      <w:r w:rsidR="00342178" w:rsidRPr="00F24765">
        <w:rPr>
          <w:rFonts w:ascii="Calibri" w:hAnsi="Calibri" w:cs="Calibri"/>
        </w:rPr>
        <w:t>ó</w:t>
      </w:r>
      <w:r w:rsidR="00637224" w:rsidRPr="00F24765">
        <w:rPr>
          <w:rFonts w:ascii="Calibri" w:hAnsi="Calibri" w:cs="Calibri"/>
        </w:rPr>
        <w:t>n</w:t>
      </w:r>
    </w:p>
    <w:p w14:paraId="28DD784A" w14:textId="77777777" w:rsidR="001C7ADC" w:rsidRPr="00F24765" w:rsidRDefault="001C7ADC" w:rsidP="001C7ADC">
      <w:pPr>
        <w:pStyle w:val="Prrafodelista"/>
        <w:spacing w:line="240" w:lineRule="auto"/>
        <w:jc w:val="both"/>
        <w:rPr>
          <w:rFonts w:ascii="Calibri" w:hAnsi="Calibri" w:cs="Calibri"/>
          <w:b/>
          <w:bCs/>
        </w:rPr>
      </w:pPr>
    </w:p>
    <w:p w14:paraId="66D83556" w14:textId="3FEDC03D" w:rsidR="00B53D0D" w:rsidRPr="00F24765" w:rsidRDefault="00B53D0D">
      <w:pPr>
        <w:pStyle w:val="Prrafodelista"/>
        <w:numPr>
          <w:ilvl w:val="0"/>
          <w:numId w:val="2"/>
        </w:numPr>
        <w:spacing w:line="240" w:lineRule="auto"/>
        <w:jc w:val="both"/>
        <w:rPr>
          <w:rFonts w:ascii="Calibri" w:hAnsi="Calibri" w:cs="Calibri"/>
        </w:rPr>
      </w:pPr>
      <w:r w:rsidRPr="00F24765">
        <w:rPr>
          <w:rFonts w:ascii="Calibri" w:hAnsi="Calibri" w:cs="Calibri"/>
          <w:b/>
          <w:bCs/>
        </w:rPr>
        <w:t>Actividad de Proyecto</w:t>
      </w:r>
      <w:r w:rsidR="00A306E3" w:rsidRPr="00F24765">
        <w:rPr>
          <w:rFonts w:ascii="Calibri" w:hAnsi="Calibri" w:cs="Calibri"/>
          <w:b/>
          <w:bCs/>
        </w:rPr>
        <w:t xml:space="preserve">: </w:t>
      </w:r>
      <w:r w:rsidR="00637224" w:rsidRPr="00F24765">
        <w:rPr>
          <w:rFonts w:ascii="Calibri" w:hAnsi="Calibri" w:cs="Calibri"/>
        </w:rPr>
        <w:t>Realizar actividades de verificación de calidad del software</w:t>
      </w:r>
    </w:p>
    <w:p w14:paraId="6094089E" w14:textId="7D0A90D9" w:rsidR="001C7ADC" w:rsidRPr="00F24765" w:rsidRDefault="00342178" w:rsidP="001C7ADC">
      <w:pPr>
        <w:pStyle w:val="Prrafodelista"/>
        <w:spacing w:line="240" w:lineRule="auto"/>
        <w:jc w:val="both"/>
        <w:rPr>
          <w:rFonts w:ascii="Calibri" w:hAnsi="Calibri" w:cs="Calibri"/>
        </w:rPr>
      </w:pPr>
      <w:r w:rsidRPr="00F24765">
        <w:rPr>
          <w:rFonts w:ascii="Calibri" w:hAnsi="Calibri" w:cs="Calibri"/>
        </w:rPr>
        <w:t>.</w:t>
      </w:r>
    </w:p>
    <w:p w14:paraId="2E848605" w14:textId="29EBFAC9" w:rsidR="001C7ADC" w:rsidRPr="00F24765" w:rsidRDefault="00B53D0D" w:rsidP="00FB624F">
      <w:pPr>
        <w:pStyle w:val="Prrafodelista"/>
        <w:numPr>
          <w:ilvl w:val="0"/>
          <w:numId w:val="2"/>
        </w:numPr>
        <w:spacing w:line="240" w:lineRule="auto"/>
        <w:jc w:val="both"/>
        <w:rPr>
          <w:rFonts w:ascii="Calibri" w:hAnsi="Calibri" w:cs="Calibri"/>
        </w:rPr>
      </w:pPr>
      <w:r w:rsidRPr="00F24765">
        <w:rPr>
          <w:rFonts w:ascii="Calibri" w:hAnsi="Calibri" w:cs="Calibri"/>
          <w:b/>
          <w:bCs/>
        </w:rPr>
        <w:t>Competencia</w:t>
      </w:r>
      <w:r w:rsidR="00F768D4" w:rsidRPr="00F24765">
        <w:rPr>
          <w:rFonts w:ascii="Calibri" w:hAnsi="Calibri" w:cs="Calibri"/>
          <w:b/>
          <w:bCs/>
        </w:rPr>
        <w:t>:</w:t>
      </w:r>
      <w:r w:rsidR="00F768D4" w:rsidRPr="00F24765">
        <w:rPr>
          <w:rFonts w:ascii="Calibri" w:hAnsi="Calibri" w:cs="Calibri"/>
        </w:rPr>
        <w:t xml:space="preserve"> </w:t>
      </w:r>
      <w:r w:rsidR="00A306E3" w:rsidRPr="00F24765">
        <w:rPr>
          <w:rFonts w:ascii="Calibri" w:hAnsi="Calibri" w:cs="Calibri"/>
        </w:rPr>
        <w:t>Adopción de buenas prácticas en el proceso de desarrollo de software.</w:t>
      </w:r>
    </w:p>
    <w:p w14:paraId="5F9A9693" w14:textId="77777777" w:rsidR="006D4CE3" w:rsidRPr="00F24765" w:rsidRDefault="006D4CE3" w:rsidP="006D4CE3">
      <w:pPr>
        <w:pStyle w:val="Prrafodelista"/>
        <w:spacing w:line="240" w:lineRule="auto"/>
        <w:jc w:val="both"/>
        <w:rPr>
          <w:rFonts w:ascii="Calibri" w:hAnsi="Calibri" w:cs="Calibri"/>
        </w:rPr>
      </w:pPr>
    </w:p>
    <w:p w14:paraId="4B52C6A4" w14:textId="6480F453" w:rsidR="00176D01" w:rsidRPr="00F24765" w:rsidRDefault="006D4CE3" w:rsidP="00176D01">
      <w:pPr>
        <w:pStyle w:val="Prrafodelista"/>
        <w:numPr>
          <w:ilvl w:val="0"/>
          <w:numId w:val="2"/>
        </w:numPr>
        <w:spacing w:line="240" w:lineRule="auto"/>
        <w:jc w:val="both"/>
        <w:rPr>
          <w:rFonts w:ascii="Calibri" w:hAnsi="Calibri" w:cs="Calibri"/>
          <w:b/>
          <w:bCs/>
        </w:rPr>
      </w:pPr>
      <w:r w:rsidRPr="00F24765">
        <w:rPr>
          <w:rFonts w:ascii="Calibri" w:hAnsi="Calibri" w:cs="Calibri"/>
          <w:b/>
          <w:bCs/>
        </w:rPr>
        <w:t>Resultados de Aprendizaje Alcanzar:</w:t>
      </w:r>
      <w:r w:rsidR="00176D01" w:rsidRPr="00F24765">
        <w:rPr>
          <w:rFonts w:ascii="Calibri" w:hAnsi="Calibri" w:cs="Calibri"/>
        </w:rPr>
        <w:t xml:space="preserve"> Verificar la calidad del software de acuerdo con las prácticas asociadas en los procesos de desarrollo.</w:t>
      </w:r>
    </w:p>
    <w:p w14:paraId="7219C85F" w14:textId="77777777" w:rsidR="00F02E4B" w:rsidRPr="00F24765" w:rsidRDefault="00F02E4B" w:rsidP="00F02E4B">
      <w:pPr>
        <w:pStyle w:val="Prrafodelista"/>
        <w:spacing w:line="240" w:lineRule="auto"/>
        <w:jc w:val="both"/>
        <w:rPr>
          <w:rFonts w:ascii="Calibri" w:hAnsi="Calibri" w:cs="Calibri"/>
        </w:rPr>
      </w:pPr>
    </w:p>
    <w:p w14:paraId="0270750F" w14:textId="1F7729F6" w:rsidR="00B53D0D" w:rsidRPr="00F24765" w:rsidRDefault="00B53D0D">
      <w:pPr>
        <w:pStyle w:val="Prrafodelista"/>
        <w:numPr>
          <w:ilvl w:val="0"/>
          <w:numId w:val="2"/>
        </w:numPr>
        <w:spacing w:line="240" w:lineRule="auto"/>
        <w:jc w:val="both"/>
        <w:rPr>
          <w:rFonts w:ascii="Calibri" w:hAnsi="Calibri" w:cs="Calibri"/>
        </w:rPr>
      </w:pPr>
      <w:r w:rsidRPr="00F24765">
        <w:rPr>
          <w:rFonts w:ascii="Calibri" w:hAnsi="Calibri" w:cs="Calibri"/>
          <w:b/>
          <w:bCs/>
        </w:rPr>
        <w:t>Duración de la Guía</w:t>
      </w:r>
      <w:r w:rsidR="007B6819" w:rsidRPr="00F24765">
        <w:rPr>
          <w:rFonts w:ascii="Calibri" w:hAnsi="Calibri" w:cs="Calibri"/>
        </w:rPr>
        <w:t xml:space="preserve"> </w:t>
      </w:r>
      <w:r w:rsidR="00A306E3" w:rsidRPr="00F24765">
        <w:rPr>
          <w:rFonts w:ascii="Calibri" w:hAnsi="Calibri" w:cs="Calibri"/>
        </w:rPr>
        <w:t xml:space="preserve">: </w:t>
      </w:r>
      <w:r w:rsidR="007B6819" w:rsidRPr="00F24765">
        <w:rPr>
          <w:rFonts w:ascii="Calibri" w:hAnsi="Calibri" w:cs="Calibri"/>
        </w:rPr>
        <w:t>Horas</w:t>
      </w:r>
      <w:r w:rsidR="00FC67F4" w:rsidRPr="00F24765">
        <w:rPr>
          <w:rFonts w:ascii="Calibri" w:hAnsi="Calibri" w:cs="Calibri"/>
        </w:rPr>
        <w:t xml:space="preserve">  </w:t>
      </w:r>
      <w:r w:rsidR="00A306E3" w:rsidRPr="00F24765">
        <w:rPr>
          <w:rFonts w:ascii="Calibri" w:hAnsi="Calibri" w:cs="Calibri"/>
        </w:rPr>
        <w:t xml:space="preserve"> Directo 32 – Independiente 8</w:t>
      </w:r>
    </w:p>
    <w:p w14:paraId="2F477666" w14:textId="77777777" w:rsidR="00B53D0D" w:rsidRPr="00F24765" w:rsidRDefault="00B53D0D" w:rsidP="00B53D0D">
      <w:pPr>
        <w:ind w:left="360"/>
        <w:jc w:val="both"/>
        <w:rPr>
          <w:rFonts w:cs="Calibri"/>
        </w:rPr>
      </w:pPr>
    </w:p>
    <w:p w14:paraId="6395F881" w14:textId="58724DCF" w:rsidR="00B53D0D" w:rsidRPr="00F24765" w:rsidRDefault="00B53D0D">
      <w:pPr>
        <w:pStyle w:val="Prrafodelista"/>
        <w:numPr>
          <w:ilvl w:val="0"/>
          <w:numId w:val="4"/>
        </w:numPr>
        <w:tabs>
          <w:tab w:val="left" w:pos="4320"/>
          <w:tab w:val="left" w:pos="4485"/>
          <w:tab w:val="left" w:pos="5445"/>
        </w:tabs>
        <w:jc w:val="both"/>
        <w:rPr>
          <w:rFonts w:ascii="Calibri" w:hAnsi="Calibri" w:cs="Calibri"/>
          <w:b/>
        </w:rPr>
      </w:pPr>
      <w:r w:rsidRPr="00F24765">
        <w:rPr>
          <w:rFonts w:ascii="Calibri" w:hAnsi="Calibri" w:cs="Calibri"/>
          <w:b/>
        </w:rPr>
        <w:t xml:space="preserve"> PRESENTACIÓN</w:t>
      </w:r>
    </w:p>
    <w:p w14:paraId="4636E252" w14:textId="569BFB31" w:rsidR="007C74E1" w:rsidRPr="00F24765" w:rsidRDefault="003F7A9A" w:rsidP="001C7ADC">
      <w:pPr>
        <w:pStyle w:val="Prrafodelista"/>
        <w:jc w:val="both"/>
        <w:rPr>
          <w:rFonts w:ascii="Calibri" w:hAnsi="Calibri" w:cs="Calibri"/>
          <w:lang w:val="es-MX"/>
        </w:rPr>
      </w:pPr>
      <w:r w:rsidRPr="00F24765">
        <w:rPr>
          <w:rFonts w:ascii="Calibri" w:hAnsi="Calibri" w:cs="Calibri"/>
          <w:noProof/>
          <w:lang w:val="es-MX"/>
        </w:rPr>
        <w:drawing>
          <wp:anchor distT="0" distB="0" distL="114300" distR="114300" simplePos="0" relativeHeight="251658240" behindDoc="0" locked="0" layoutInCell="1" allowOverlap="1" wp14:anchorId="5A553D35" wp14:editId="5702F560">
            <wp:simplePos x="0" y="0"/>
            <wp:positionH relativeFrom="column">
              <wp:posOffset>67310</wp:posOffset>
            </wp:positionH>
            <wp:positionV relativeFrom="paragraph">
              <wp:posOffset>288925</wp:posOffset>
            </wp:positionV>
            <wp:extent cx="3011170" cy="1550670"/>
            <wp:effectExtent l="304800" t="304800" r="322580" b="316230"/>
            <wp:wrapThrough wrapText="bothSides">
              <wp:wrapPolygon edited="0">
                <wp:start x="820" y="-4246"/>
                <wp:lineTo x="-1913" y="-3715"/>
                <wp:lineTo x="-2186" y="13268"/>
                <wp:lineTo x="-2186" y="22025"/>
                <wp:lineTo x="-273" y="25209"/>
                <wp:lineTo x="-137" y="25740"/>
                <wp:lineTo x="19814" y="25740"/>
                <wp:lineTo x="19951" y="25209"/>
                <wp:lineTo x="23094" y="21759"/>
                <wp:lineTo x="23777" y="17514"/>
                <wp:lineTo x="23777" y="531"/>
                <wp:lineTo x="22411" y="-3450"/>
                <wp:lineTo x="22274" y="-4246"/>
                <wp:lineTo x="820" y="-4246"/>
              </wp:wrapPolygon>
            </wp:wrapThrough>
            <wp:docPr id="1451513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170" cy="15506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9A84801" w14:textId="1BE2607A" w:rsidR="003F7A9A" w:rsidRPr="00F24765" w:rsidRDefault="00FD59A5" w:rsidP="003F7A9A">
      <w:pPr>
        <w:pStyle w:val="Default"/>
        <w:jc w:val="both"/>
        <w:rPr>
          <w:rFonts w:ascii="Calibri" w:hAnsi="Calibri" w:cs="Calibri"/>
          <w:sz w:val="22"/>
          <w:szCs w:val="22"/>
        </w:rPr>
      </w:pPr>
      <w:r w:rsidRPr="00F24765">
        <w:rPr>
          <w:rFonts w:ascii="Calibri" w:hAnsi="Calibri" w:cs="Calibri"/>
          <w:sz w:val="22"/>
          <w:szCs w:val="22"/>
        </w:rPr>
        <w:t xml:space="preserve">La aplicación de pruebas de software es una parte crucial del proceso de desarrollo de software que tiene como objetivo identificar y corregir errores, defectos o problemas en una aplicación o sistema de software antes de su lanzamiento o implementación. </w:t>
      </w:r>
    </w:p>
    <w:p w14:paraId="4DD5E954" w14:textId="77777777" w:rsidR="003F7A9A" w:rsidRPr="00F24765" w:rsidRDefault="003F7A9A" w:rsidP="003F7A9A">
      <w:pPr>
        <w:pStyle w:val="Default"/>
        <w:jc w:val="both"/>
        <w:rPr>
          <w:rFonts w:ascii="Calibri" w:hAnsi="Calibri" w:cs="Calibri"/>
          <w:sz w:val="22"/>
          <w:szCs w:val="22"/>
        </w:rPr>
      </w:pPr>
    </w:p>
    <w:p w14:paraId="09669F02" w14:textId="36FAC7F6" w:rsidR="00FD59A5" w:rsidRPr="00F24765" w:rsidRDefault="00FD59A5" w:rsidP="003F7A9A">
      <w:pPr>
        <w:pStyle w:val="Default"/>
        <w:jc w:val="both"/>
        <w:rPr>
          <w:rFonts w:ascii="Calibri" w:hAnsi="Calibri" w:cs="Calibri"/>
          <w:sz w:val="22"/>
          <w:szCs w:val="22"/>
        </w:rPr>
      </w:pPr>
      <w:r w:rsidRPr="00F24765">
        <w:rPr>
          <w:rFonts w:ascii="Calibri" w:hAnsi="Calibri" w:cs="Calibri"/>
          <w:sz w:val="22"/>
          <w:szCs w:val="22"/>
        </w:rPr>
        <w:t>Las pruebas de software son necesarias para asegurar la calidad y confiabilidad de una aplicación, y para garantizar que cumpla con los requisitos y expectativas del usuario.</w:t>
      </w:r>
    </w:p>
    <w:p w14:paraId="3C10DA0B" w14:textId="77777777" w:rsidR="003F7A9A" w:rsidRPr="00F24765" w:rsidRDefault="003F7A9A" w:rsidP="003F7A9A">
      <w:pPr>
        <w:pStyle w:val="Default"/>
        <w:jc w:val="both"/>
        <w:rPr>
          <w:rFonts w:ascii="Calibri" w:hAnsi="Calibri" w:cs="Calibri"/>
          <w:sz w:val="22"/>
          <w:szCs w:val="22"/>
        </w:rPr>
      </w:pPr>
    </w:p>
    <w:p w14:paraId="6D89BAF9" w14:textId="77777777" w:rsidR="003F7A9A" w:rsidRPr="00F24765" w:rsidRDefault="003F7A9A" w:rsidP="003F7A9A">
      <w:pPr>
        <w:pStyle w:val="Default"/>
        <w:jc w:val="both"/>
        <w:rPr>
          <w:rFonts w:ascii="Calibri" w:hAnsi="Calibri" w:cs="Calibri"/>
          <w:sz w:val="22"/>
          <w:szCs w:val="22"/>
        </w:rPr>
      </w:pPr>
      <w:r w:rsidRPr="00F24765">
        <w:rPr>
          <w:rFonts w:ascii="Calibri" w:hAnsi="Calibri" w:cs="Calibri"/>
          <w:sz w:val="22"/>
          <w:szCs w:val="22"/>
        </w:rPr>
        <w:lastRenderedPageBreak/>
        <w:t>En resumen, la aplicación de pruebas de software implica un enfoque estructurado y planificado para asegurar que una aplicación o sistema de software funcione correctamente, cumpla con los requisitos del usuario y sea confiable y de alta calidad antes de su lanzamiento o implementación en producción.</w:t>
      </w:r>
    </w:p>
    <w:p w14:paraId="518D7D68" w14:textId="77777777" w:rsidR="003F7A9A" w:rsidRPr="00F24765" w:rsidRDefault="003F7A9A" w:rsidP="00FD59A5">
      <w:pPr>
        <w:spacing w:line="240" w:lineRule="auto"/>
        <w:ind w:left="360"/>
        <w:jc w:val="both"/>
        <w:rPr>
          <w:rFonts w:cs="Calibri"/>
        </w:rPr>
      </w:pPr>
    </w:p>
    <w:p w14:paraId="6B0377D6" w14:textId="40E391D6" w:rsidR="003F7A9A" w:rsidRPr="00F24765" w:rsidRDefault="003F7A9A" w:rsidP="003F7A9A">
      <w:pPr>
        <w:pStyle w:val="Default"/>
        <w:jc w:val="both"/>
        <w:rPr>
          <w:rFonts w:ascii="Calibri" w:hAnsi="Calibri" w:cs="Calibri"/>
          <w:sz w:val="22"/>
          <w:szCs w:val="22"/>
        </w:rPr>
      </w:pPr>
      <w:r w:rsidRPr="00F24765">
        <w:rPr>
          <w:rFonts w:ascii="Calibri" w:hAnsi="Calibri" w:cs="Calibri"/>
          <w:sz w:val="22"/>
          <w:szCs w:val="22"/>
        </w:rPr>
        <w:t>En esta Gu</w:t>
      </w:r>
      <w:r w:rsidR="00535268" w:rsidRPr="00F24765">
        <w:rPr>
          <w:rFonts w:ascii="Calibri" w:hAnsi="Calibri" w:cs="Calibri"/>
          <w:sz w:val="22"/>
          <w:szCs w:val="22"/>
        </w:rPr>
        <w:t>í</w:t>
      </w:r>
      <w:r w:rsidRPr="00F24765">
        <w:rPr>
          <w:rFonts w:ascii="Calibri" w:hAnsi="Calibri" w:cs="Calibri"/>
          <w:sz w:val="22"/>
          <w:szCs w:val="22"/>
        </w:rPr>
        <w:t>a de aprendizaje, el objetivo es comprender los elementos que se deben tener en cuenta para la elaboración del documento de informe de evaluación de calidad del software, así como también la bitácora de lecciones aprendidas.</w:t>
      </w:r>
    </w:p>
    <w:p w14:paraId="6589CBA3" w14:textId="77777777" w:rsidR="00FD59A5" w:rsidRPr="00F24765" w:rsidRDefault="00FD59A5" w:rsidP="00FD59A5">
      <w:pPr>
        <w:pStyle w:val="Default"/>
        <w:rPr>
          <w:rFonts w:ascii="Calibri" w:hAnsi="Calibri" w:cs="Calibri"/>
          <w:sz w:val="22"/>
          <w:szCs w:val="22"/>
        </w:rPr>
      </w:pPr>
    </w:p>
    <w:p w14:paraId="6810251B" w14:textId="77777777" w:rsidR="007C74E1" w:rsidRPr="00F24765" w:rsidRDefault="007C74E1" w:rsidP="001C7ADC">
      <w:pPr>
        <w:pStyle w:val="Prrafodelista"/>
        <w:jc w:val="both"/>
        <w:rPr>
          <w:rFonts w:ascii="Calibri" w:hAnsi="Calibri" w:cs="Calibri"/>
          <w:lang w:val="es-MX"/>
        </w:rPr>
      </w:pPr>
    </w:p>
    <w:p w14:paraId="05E7627C" w14:textId="2E5B3ECA" w:rsidR="00B53D0D" w:rsidRPr="00F24765" w:rsidRDefault="00B53D0D">
      <w:pPr>
        <w:pStyle w:val="Prrafodelista"/>
        <w:numPr>
          <w:ilvl w:val="0"/>
          <w:numId w:val="4"/>
        </w:numPr>
        <w:tabs>
          <w:tab w:val="left" w:pos="4320"/>
          <w:tab w:val="left" w:pos="4485"/>
          <w:tab w:val="left" w:pos="5445"/>
        </w:tabs>
        <w:jc w:val="both"/>
        <w:rPr>
          <w:rFonts w:ascii="Calibri" w:hAnsi="Calibri" w:cs="Calibri"/>
          <w:b/>
          <w:lang w:val="es-MX"/>
        </w:rPr>
      </w:pPr>
      <w:r w:rsidRPr="00F24765">
        <w:rPr>
          <w:rFonts w:ascii="Calibri" w:hAnsi="Calibri" w:cs="Calibri"/>
          <w:b/>
          <w:lang w:val="es-MX"/>
        </w:rPr>
        <w:t xml:space="preserve">  FORMULACIÓN DE LAS ACTIVIDADES DE APRENDIZAJE</w:t>
      </w:r>
    </w:p>
    <w:p w14:paraId="3B96D760" w14:textId="77777777" w:rsidR="00603616" w:rsidRPr="00F24765" w:rsidRDefault="00603616" w:rsidP="00603616">
      <w:pPr>
        <w:pStyle w:val="Prrafodelista"/>
        <w:tabs>
          <w:tab w:val="left" w:pos="4320"/>
          <w:tab w:val="left" w:pos="4485"/>
          <w:tab w:val="left" w:pos="5445"/>
        </w:tabs>
        <w:jc w:val="both"/>
        <w:rPr>
          <w:rFonts w:ascii="Calibri" w:hAnsi="Calibri" w:cs="Calibri"/>
          <w:b/>
          <w:lang w:val="es-MX"/>
        </w:rPr>
      </w:pPr>
    </w:p>
    <w:p w14:paraId="7D8493FC" w14:textId="74C981F6" w:rsidR="001C7ADC" w:rsidRPr="00F24765" w:rsidRDefault="00AA2665" w:rsidP="00175444">
      <w:pPr>
        <w:tabs>
          <w:tab w:val="left" w:pos="4320"/>
          <w:tab w:val="left" w:pos="4485"/>
          <w:tab w:val="left" w:pos="5445"/>
        </w:tabs>
        <w:jc w:val="both"/>
        <w:rPr>
          <w:rFonts w:cs="Calibri"/>
          <w:b/>
          <w:lang w:val="es-MX"/>
        </w:rPr>
      </w:pPr>
      <w:r w:rsidRPr="00F24765">
        <w:rPr>
          <w:rFonts w:cs="Calibri"/>
          <w:b/>
          <w:highlight w:val="lightGray"/>
          <w:lang w:val="es-MX"/>
        </w:rPr>
        <w:t xml:space="preserve">Actividad </w:t>
      </w:r>
      <w:r w:rsidR="00535268" w:rsidRPr="00F24765">
        <w:rPr>
          <w:rFonts w:cs="Calibri"/>
          <w:b/>
          <w:highlight w:val="lightGray"/>
        </w:rPr>
        <w:t>Reflexión</w:t>
      </w:r>
      <w:r w:rsidRPr="00F24765">
        <w:rPr>
          <w:rFonts w:cs="Calibri"/>
          <w:b/>
          <w:highlight w:val="lightGray"/>
          <w:lang w:val="es-MX"/>
        </w:rPr>
        <w:t xml:space="preserve"> Inicial:</w:t>
      </w:r>
    </w:p>
    <w:p w14:paraId="1F129512" w14:textId="4D8F746A" w:rsidR="00603616" w:rsidRPr="00F24765" w:rsidRDefault="00603616" w:rsidP="00175444">
      <w:pPr>
        <w:tabs>
          <w:tab w:val="left" w:pos="4320"/>
          <w:tab w:val="left" w:pos="4485"/>
          <w:tab w:val="left" w:pos="5445"/>
        </w:tabs>
        <w:jc w:val="both"/>
        <w:rPr>
          <w:rFonts w:cs="Calibri"/>
          <w:b/>
          <w:lang w:val="es-MX"/>
        </w:rPr>
      </w:pPr>
    </w:p>
    <w:p w14:paraId="5AA19381" w14:textId="006F5DC1" w:rsidR="0073637B" w:rsidRPr="00F24765" w:rsidRDefault="0073637B" w:rsidP="003B6331">
      <w:pPr>
        <w:pStyle w:val="Prrafodelista"/>
        <w:numPr>
          <w:ilvl w:val="0"/>
          <w:numId w:val="29"/>
        </w:numPr>
        <w:tabs>
          <w:tab w:val="left" w:pos="4320"/>
          <w:tab w:val="left" w:pos="4485"/>
          <w:tab w:val="left" w:pos="5445"/>
        </w:tabs>
        <w:jc w:val="both"/>
        <w:rPr>
          <w:rFonts w:ascii="Calibri" w:hAnsi="Calibri" w:cs="Calibri"/>
          <w:bCs/>
        </w:rPr>
      </w:pPr>
      <w:r w:rsidRPr="00F24765">
        <w:rPr>
          <w:rFonts w:ascii="Calibri" w:hAnsi="Calibri" w:cs="Calibri"/>
          <w:bCs/>
        </w:rPr>
        <w:t>Para reflexionar sobre la importancia de medir los errores en el desarrollo de software</w:t>
      </w:r>
      <w:r w:rsidR="009F65FE" w:rsidRPr="00F24765">
        <w:rPr>
          <w:rFonts w:ascii="Calibri" w:hAnsi="Calibri" w:cs="Calibri"/>
          <w:bCs/>
        </w:rPr>
        <w:t xml:space="preserve"> y así evitar productos de baja calidad; </w:t>
      </w:r>
      <w:r w:rsidRPr="00F24765">
        <w:rPr>
          <w:rFonts w:ascii="Calibri" w:hAnsi="Calibri" w:cs="Calibri"/>
          <w:bCs/>
        </w:rPr>
        <w:t xml:space="preserve"> </w:t>
      </w:r>
      <w:r w:rsidR="009F65FE" w:rsidRPr="00F24765">
        <w:rPr>
          <w:rFonts w:ascii="Calibri" w:hAnsi="Calibri" w:cs="Calibri"/>
          <w:bCs/>
        </w:rPr>
        <w:t>R</w:t>
      </w:r>
      <w:r w:rsidRPr="00F24765">
        <w:rPr>
          <w:rFonts w:ascii="Calibri" w:hAnsi="Calibri" w:cs="Calibri"/>
          <w:bCs/>
        </w:rPr>
        <w:t>ealice la siguiente actividad:</w:t>
      </w:r>
    </w:p>
    <w:p w14:paraId="3861256F" w14:textId="7FAFF1B7" w:rsidR="00385997" w:rsidRPr="00F24765" w:rsidRDefault="0073637B" w:rsidP="003B6331">
      <w:pPr>
        <w:tabs>
          <w:tab w:val="left" w:pos="4320"/>
          <w:tab w:val="left" w:pos="4485"/>
          <w:tab w:val="left" w:pos="5445"/>
        </w:tabs>
        <w:ind w:left="1416"/>
        <w:jc w:val="both"/>
        <w:rPr>
          <w:rFonts w:cs="Calibri"/>
          <w:bCs/>
        </w:rPr>
      </w:pPr>
      <w:r w:rsidRPr="00F24765">
        <w:rPr>
          <w:rFonts w:cs="Calibri"/>
          <w:bCs/>
        </w:rPr>
        <w:t xml:space="preserve">Observe el video </w:t>
      </w:r>
      <w:hyperlink r:id="rId9" w:history="1">
        <w:r w:rsidRPr="00F24765">
          <w:rPr>
            <w:rStyle w:val="Hipervnculo"/>
            <w:rFonts w:cs="Calibri"/>
            <w:bCs/>
          </w:rPr>
          <w:t>https://www.youtube.com/watch?v=wDSnA7wxJlI&amp;t=12s</w:t>
        </w:r>
      </w:hyperlink>
      <w:r w:rsidRPr="00F24765">
        <w:rPr>
          <w:rFonts w:cs="Calibri"/>
          <w:bCs/>
        </w:rPr>
        <w:t>.</w:t>
      </w:r>
    </w:p>
    <w:p w14:paraId="18516F7C" w14:textId="75824272" w:rsidR="00175444" w:rsidRPr="00F24765" w:rsidRDefault="00175444" w:rsidP="003B6331">
      <w:pPr>
        <w:tabs>
          <w:tab w:val="left" w:pos="4320"/>
          <w:tab w:val="left" w:pos="4485"/>
          <w:tab w:val="left" w:pos="5445"/>
        </w:tabs>
        <w:ind w:left="1416"/>
        <w:jc w:val="both"/>
        <w:rPr>
          <w:rFonts w:cs="Calibri"/>
          <w:bCs/>
        </w:rPr>
      </w:pPr>
      <w:r w:rsidRPr="00F24765">
        <w:rPr>
          <w:rFonts w:cs="Calibri"/>
          <w:bCs/>
        </w:rPr>
        <w:t xml:space="preserve">Responda las siguientes preguntas después de haber observado el video. </w:t>
      </w:r>
    </w:p>
    <w:p w14:paraId="072EB3A7" w14:textId="4B31F5AD" w:rsidR="00175444" w:rsidRPr="00F24765" w:rsidRDefault="00F621A4" w:rsidP="003B6331">
      <w:pPr>
        <w:pStyle w:val="Prrafodelista"/>
        <w:numPr>
          <w:ilvl w:val="0"/>
          <w:numId w:val="25"/>
        </w:numPr>
        <w:tabs>
          <w:tab w:val="left" w:pos="4320"/>
          <w:tab w:val="left" w:pos="4485"/>
          <w:tab w:val="left" w:pos="5445"/>
        </w:tabs>
        <w:ind w:left="2484"/>
        <w:jc w:val="both"/>
        <w:rPr>
          <w:rFonts w:ascii="Calibri" w:hAnsi="Calibri" w:cs="Calibri"/>
          <w:bCs/>
        </w:rPr>
      </w:pPr>
      <w:r w:rsidRPr="00F24765">
        <w:rPr>
          <w:rFonts w:ascii="Calibri" w:hAnsi="Calibri" w:cs="Calibri"/>
          <w:noProof/>
        </w:rPr>
        <w:drawing>
          <wp:anchor distT="0" distB="0" distL="114300" distR="114300" simplePos="0" relativeHeight="251659264" behindDoc="0" locked="0" layoutInCell="1" allowOverlap="1" wp14:anchorId="65C8DC2C" wp14:editId="7B0AC169">
            <wp:simplePos x="0" y="0"/>
            <wp:positionH relativeFrom="margin">
              <wp:posOffset>4458384</wp:posOffset>
            </wp:positionH>
            <wp:positionV relativeFrom="paragraph">
              <wp:posOffset>49823</wp:posOffset>
            </wp:positionV>
            <wp:extent cx="1406525" cy="683260"/>
            <wp:effectExtent l="190500" t="190500" r="193675" b="193040"/>
            <wp:wrapThrough wrapText="bothSides">
              <wp:wrapPolygon edited="0">
                <wp:start x="585" y="-6022"/>
                <wp:lineTo x="-2926" y="-4818"/>
                <wp:lineTo x="-2926" y="19874"/>
                <wp:lineTo x="-1755" y="24089"/>
                <wp:lineTo x="585" y="27100"/>
                <wp:lineTo x="20771" y="27100"/>
                <wp:lineTo x="23112" y="24089"/>
                <wp:lineTo x="24282" y="15056"/>
                <wp:lineTo x="24282" y="4818"/>
                <wp:lineTo x="21064" y="-4216"/>
                <wp:lineTo x="20771" y="-6022"/>
                <wp:lineTo x="585" y="-6022"/>
              </wp:wrapPolygon>
            </wp:wrapThrough>
            <wp:docPr id="1891777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77561" name=""/>
                    <pic:cNvPicPr/>
                  </pic:nvPicPr>
                  <pic:blipFill>
                    <a:blip r:embed="rId10"/>
                    <a:stretch>
                      <a:fillRect/>
                    </a:stretch>
                  </pic:blipFill>
                  <pic:spPr>
                    <a:xfrm>
                      <a:off x="0" y="0"/>
                      <a:ext cx="1406525" cy="6832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C0A97" w:rsidRPr="00F24765">
        <w:rPr>
          <w:rFonts w:ascii="Calibri" w:hAnsi="Calibri" w:cs="Calibri"/>
          <w:bCs/>
        </w:rPr>
        <w:t>¿Qué se entiende  por bug?</w:t>
      </w:r>
    </w:p>
    <w:p w14:paraId="25AECBB6" w14:textId="6273F96E" w:rsidR="00175444" w:rsidRPr="00F24765" w:rsidRDefault="001C0A97" w:rsidP="003B6331">
      <w:pPr>
        <w:pStyle w:val="Prrafodelista"/>
        <w:numPr>
          <w:ilvl w:val="0"/>
          <w:numId w:val="25"/>
        </w:numPr>
        <w:tabs>
          <w:tab w:val="left" w:pos="4320"/>
          <w:tab w:val="left" w:pos="4485"/>
          <w:tab w:val="left" w:pos="5445"/>
        </w:tabs>
        <w:ind w:left="2484"/>
        <w:jc w:val="both"/>
        <w:rPr>
          <w:rFonts w:ascii="Calibri" w:hAnsi="Calibri" w:cs="Calibri"/>
          <w:bCs/>
        </w:rPr>
      </w:pPr>
      <w:r w:rsidRPr="00F24765">
        <w:rPr>
          <w:rFonts w:ascii="Calibri" w:hAnsi="Calibri" w:cs="Calibri"/>
          <w:bCs/>
        </w:rPr>
        <w:t>¿Cuál de los casos mencionados les llamó más la atención?</w:t>
      </w:r>
    </w:p>
    <w:p w14:paraId="3DC9C7E1" w14:textId="5304923B" w:rsidR="00175444" w:rsidRPr="00F24765" w:rsidRDefault="001C0A97" w:rsidP="003B6331">
      <w:pPr>
        <w:pStyle w:val="Prrafodelista"/>
        <w:numPr>
          <w:ilvl w:val="0"/>
          <w:numId w:val="25"/>
        </w:numPr>
        <w:tabs>
          <w:tab w:val="left" w:pos="4320"/>
          <w:tab w:val="left" w:pos="4485"/>
          <w:tab w:val="left" w:pos="5445"/>
        </w:tabs>
        <w:ind w:left="2484"/>
        <w:jc w:val="both"/>
        <w:rPr>
          <w:rFonts w:ascii="Calibri" w:hAnsi="Calibri" w:cs="Calibri"/>
          <w:bCs/>
        </w:rPr>
      </w:pPr>
      <w:r w:rsidRPr="00F24765">
        <w:rPr>
          <w:rFonts w:ascii="Calibri" w:hAnsi="Calibri" w:cs="Calibri"/>
          <w:bCs/>
        </w:rPr>
        <w:t>¿Cómo se pudo haber evitado e</w:t>
      </w:r>
      <w:r w:rsidR="009F1FFD" w:rsidRPr="00F24765">
        <w:rPr>
          <w:rFonts w:ascii="Calibri" w:hAnsi="Calibri" w:cs="Calibri"/>
          <w:bCs/>
        </w:rPr>
        <w:t>l error en el caso seleccionado</w:t>
      </w:r>
      <w:r w:rsidRPr="00F24765">
        <w:rPr>
          <w:rFonts w:ascii="Calibri" w:hAnsi="Calibri" w:cs="Calibri"/>
          <w:bCs/>
        </w:rPr>
        <w:t>?</w:t>
      </w:r>
    </w:p>
    <w:p w14:paraId="636DF5D6" w14:textId="79E70B51" w:rsidR="0073637B" w:rsidRPr="00F24765" w:rsidRDefault="00175444" w:rsidP="003B6331">
      <w:pPr>
        <w:tabs>
          <w:tab w:val="left" w:pos="4320"/>
          <w:tab w:val="left" w:pos="4485"/>
          <w:tab w:val="left" w:pos="5445"/>
        </w:tabs>
        <w:ind w:left="1416"/>
        <w:jc w:val="both"/>
        <w:rPr>
          <w:rStyle w:val="Hipervnculo"/>
          <w:rFonts w:cs="Calibri"/>
          <w:bCs/>
        </w:rPr>
      </w:pPr>
      <w:r w:rsidRPr="00F24765">
        <w:rPr>
          <w:rFonts w:cs="Calibri"/>
          <w:bCs/>
        </w:rPr>
        <w:t>Para reunir las respuestas a estos interrogantes, deberá participar por grupos de trabajo en el siguiente Link</w:t>
      </w:r>
      <w:r w:rsidR="00E610D5" w:rsidRPr="00F24765">
        <w:rPr>
          <w:rFonts w:cs="Calibri"/>
          <w:bCs/>
        </w:rPr>
        <w:t xml:space="preserve"> </w:t>
      </w:r>
      <w:r w:rsidRPr="00F24765">
        <w:rPr>
          <w:rFonts w:cs="Calibri"/>
          <w:bCs/>
        </w:rPr>
        <w:t xml:space="preserve">: </w:t>
      </w:r>
      <w:hyperlink r:id="rId11" w:history="1">
        <w:r w:rsidR="00E610D5" w:rsidRPr="00F24765">
          <w:rPr>
            <w:rStyle w:val="Hipervnculo"/>
            <w:rFonts w:cs="Calibri"/>
            <w:bCs/>
          </w:rPr>
          <w:t>https://jamboard.google.com/d/1kfgWPl-XOC8R6TT6Rziyo2faTCjfTm3sq6ihIKGf6o8/edit?usp=sharing</w:t>
        </w:r>
      </w:hyperlink>
    </w:p>
    <w:p w14:paraId="63F877C7" w14:textId="185A47F5" w:rsidR="00F45798" w:rsidRPr="00F24765" w:rsidRDefault="00F45798" w:rsidP="003B6331">
      <w:pPr>
        <w:tabs>
          <w:tab w:val="left" w:pos="4320"/>
          <w:tab w:val="left" w:pos="4485"/>
          <w:tab w:val="left" w:pos="5445"/>
        </w:tabs>
        <w:ind w:left="1416"/>
        <w:jc w:val="both"/>
        <w:rPr>
          <w:rFonts w:cs="Calibri"/>
          <w:bCs/>
        </w:rPr>
      </w:pPr>
    </w:p>
    <w:p w14:paraId="0E80CD01" w14:textId="5853AE4D" w:rsidR="00E610D5" w:rsidRPr="00F24765" w:rsidRDefault="00F45798" w:rsidP="003B6331">
      <w:pPr>
        <w:pStyle w:val="Prrafodelista"/>
        <w:numPr>
          <w:ilvl w:val="0"/>
          <w:numId w:val="29"/>
        </w:numPr>
        <w:tabs>
          <w:tab w:val="left" w:pos="4320"/>
          <w:tab w:val="left" w:pos="4485"/>
          <w:tab w:val="left" w:pos="5445"/>
        </w:tabs>
        <w:jc w:val="both"/>
        <w:rPr>
          <w:rFonts w:ascii="Calibri" w:hAnsi="Calibri" w:cs="Calibri"/>
          <w:bCs/>
        </w:rPr>
      </w:pPr>
      <w:r w:rsidRPr="00F24765">
        <w:rPr>
          <w:rFonts w:ascii="Calibri" w:hAnsi="Calibri" w:cs="Calibri"/>
          <w:noProof/>
        </w:rPr>
        <w:drawing>
          <wp:anchor distT="0" distB="0" distL="114300" distR="114300" simplePos="0" relativeHeight="251660288" behindDoc="0" locked="0" layoutInCell="1" allowOverlap="1" wp14:anchorId="7F8414B3" wp14:editId="410BD583">
            <wp:simplePos x="0" y="0"/>
            <wp:positionH relativeFrom="margin">
              <wp:posOffset>4124472</wp:posOffset>
            </wp:positionH>
            <wp:positionV relativeFrom="margin">
              <wp:posOffset>5573835</wp:posOffset>
            </wp:positionV>
            <wp:extent cx="1811020" cy="1256665"/>
            <wp:effectExtent l="0" t="0" r="0" b="635"/>
            <wp:wrapSquare wrapText="bothSides"/>
            <wp:docPr id="1129727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27154" name=""/>
                    <pic:cNvPicPr/>
                  </pic:nvPicPr>
                  <pic:blipFill>
                    <a:blip r:embed="rId12"/>
                    <a:stretch>
                      <a:fillRect/>
                    </a:stretch>
                  </pic:blipFill>
                  <pic:spPr>
                    <a:xfrm>
                      <a:off x="0" y="0"/>
                      <a:ext cx="1811020" cy="1256665"/>
                    </a:xfrm>
                    <a:prstGeom prst="rect">
                      <a:avLst/>
                    </a:prstGeom>
                  </pic:spPr>
                </pic:pic>
              </a:graphicData>
            </a:graphic>
          </wp:anchor>
        </w:drawing>
      </w:r>
      <w:r w:rsidR="00430745" w:rsidRPr="00F24765">
        <w:rPr>
          <w:rFonts w:ascii="Calibri" w:hAnsi="Calibri" w:cs="Calibri"/>
          <w:bCs/>
        </w:rPr>
        <w:t xml:space="preserve">Durante todo el proceso que se ha recorrido en el área de desarrollo de software, </w:t>
      </w:r>
    </w:p>
    <w:p w14:paraId="447CDA3F" w14:textId="77777777" w:rsidR="00F45798" w:rsidRPr="00F24765" w:rsidRDefault="00430745" w:rsidP="00430745">
      <w:pPr>
        <w:pStyle w:val="Prrafodelista"/>
        <w:tabs>
          <w:tab w:val="left" w:pos="4320"/>
          <w:tab w:val="left" w:pos="4485"/>
          <w:tab w:val="left" w:pos="5445"/>
        </w:tabs>
        <w:jc w:val="both"/>
        <w:rPr>
          <w:rFonts w:ascii="Calibri" w:hAnsi="Calibri" w:cs="Calibri"/>
          <w:bCs/>
        </w:rPr>
      </w:pPr>
      <w:r w:rsidRPr="00F24765">
        <w:rPr>
          <w:rFonts w:ascii="Calibri" w:hAnsi="Calibri" w:cs="Calibri"/>
          <w:bCs/>
        </w:rPr>
        <w:lastRenderedPageBreak/>
        <w:t>¿Cómo podría asegurar la eficacia y exhaustividad de las pruebas de software, considerando la complejidad de los sistemas actuales, la diversidad de plataformas y dispositivos, y la constante evolución de los requisitos y expectativas del usuario?</w:t>
      </w:r>
      <w:r w:rsidR="00F45798" w:rsidRPr="00F24765">
        <w:rPr>
          <w:rFonts w:ascii="Calibri" w:hAnsi="Calibri" w:cs="Calibri"/>
          <w:bCs/>
        </w:rPr>
        <w:t xml:space="preserve">. </w:t>
      </w:r>
    </w:p>
    <w:p w14:paraId="3569329D" w14:textId="0130B42D" w:rsidR="00430745" w:rsidRPr="00F24765" w:rsidRDefault="00F45798" w:rsidP="00430745">
      <w:pPr>
        <w:pStyle w:val="Prrafodelista"/>
        <w:tabs>
          <w:tab w:val="left" w:pos="4320"/>
          <w:tab w:val="left" w:pos="4485"/>
          <w:tab w:val="left" w:pos="5445"/>
        </w:tabs>
        <w:jc w:val="both"/>
        <w:rPr>
          <w:rFonts w:ascii="Calibri" w:hAnsi="Calibri" w:cs="Calibri"/>
          <w:bCs/>
        </w:rPr>
      </w:pPr>
      <w:r w:rsidRPr="00F24765">
        <w:rPr>
          <w:rFonts w:ascii="Calibri" w:hAnsi="Calibri" w:cs="Calibri"/>
          <w:bCs/>
        </w:rPr>
        <w:t>S</w:t>
      </w:r>
      <w:r w:rsidR="004460C3" w:rsidRPr="00F24765">
        <w:rPr>
          <w:rFonts w:ascii="Calibri" w:hAnsi="Calibri" w:cs="Calibri"/>
          <w:bCs/>
        </w:rPr>
        <w:t>ocialice con sus compañeros e instructor  y plasme su respuesta en la herramienta Padlet, en el siguiente link creado para tal fin:</w:t>
      </w:r>
    </w:p>
    <w:p w14:paraId="1DFD8B4A" w14:textId="6B0E41B7" w:rsidR="004460C3" w:rsidRPr="00F24765" w:rsidRDefault="004460C3" w:rsidP="00430745">
      <w:pPr>
        <w:pStyle w:val="Prrafodelista"/>
        <w:tabs>
          <w:tab w:val="left" w:pos="4320"/>
          <w:tab w:val="left" w:pos="4485"/>
          <w:tab w:val="left" w:pos="5445"/>
        </w:tabs>
        <w:jc w:val="both"/>
        <w:rPr>
          <w:rFonts w:ascii="Calibri" w:hAnsi="Calibri" w:cs="Calibri"/>
          <w:bCs/>
        </w:rPr>
      </w:pPr>
    </w:p>
    <w:p w14:paraId="3C125DC5" w14:textId="0AD516BD" w:rsidR="004460C3" w:rsidRPr="00F24765" w:rsidRDefault="00000000" w:rsidP="00430745">
      <w:pPr>
        <w:pStyle w:val="Prrafodelista"/>
        <w:tabs>
          <w:tab w:val="left" w:pos="4320"/>
          <w:tab w:val="left" w:pos="4485"/>
          <w:tab w:val="left" w:pos="5445"/>
        </w:tabs>
        <w:jc w:val="both"/>
        <w:rPr>
          <w:rFonts w:ascii="Calibri" w:hAnsi="Calibri" w:cs="Calibri"/>
          <w:bCs/>
        </w:rPr>
      </w:pPr>
      <w:hyperlink r:id="rId13" w:history="1">
        <w:r w:rsidR="004460C3" w:rsidRPr="00F24765">
          <w:rPr>
            <w:rStyle w:val="Hipervnculo"/>
            <w:rFonts w:ascii="Calibri" w:hAnsi="Calibri" w:cs="Calibri"/>
            <w:bCs/>
          </w:rPr>
          <w:t>https://padlet.com/adri_luci/preguntapruebass-bctali8v3gxow59s</w:t>
        </w:r>
      </w:hyperlink>
    </w:p>
    <w:p w14:paraId="51D15A70" w14:textId="5F0234DD" w:rsidR="00535268" w:rsidRPr="00F24765" w:rsidRDefault="00535268" w:rsidP="009F65FE">
      <w:pPr>
        <w:tabs>
          <w:tab w:val="left" w:pos="4320"/>
          <w:tab w:val="left" w:pos="4485"/>
          <w:tab w:val="left" w:pos="5445"/>
        </w:tabs>
        <w:jc w:val="both"/>
        <w:rPr>
          <w:rFonts w:cs="Calibri"/>
          <w:b/>
          <w:highlight w:val="lightGray"/>
          <w:lang w:val="es-MX"/>
        </w:rPr>
      </w:pPr>
      <w:r w:rsidRPr="00F24765">
        <w:rPr>
          <w:rFonts w:cs="Calibri"/>
          <w:b/>
          <w:highlight w:val="lightGray"/>
          <w:lang w:val="es-MX"/>
        </w:rPr>
        <w:t>Actividad</w:t>
      </w:r>
      <w:r w:rsidR="00385997" w:rsidRPr="00F24765">
        <w:rPr>
          <w:rFonts w:cs="Calibri"/>
          <w:b/>
          <w:highlight w:val="lightGray"/>
          <w:lang w:val="es-MX"/>
        </w:rPr>
        <w:t>es</w:t>
      </w:r>
      <w:r w:rsidRPr="00F24765">
        <w:rPr>
          <w:rFonts w:cs="Calibri"/>
          <w:b/>
          <w:highlight w:val="lightGray"/>
          <w:lang w:val="es-MX"/>
        </w:rPr>
        <w:t xml:space="preserve"> de Apropiación:</w:t>
      </w:r>
    </w:p>
    <w:p w14:paraId="4548D46A" w14:textId="77777777" w:rsidR="00013592" w:rsidRPr="00F24765" w:rsidRDefault="00013592" w:rsidP="00013592">
      <w:pPr>
        <w:rPr>
          <w:rFonts w:cs="Calibri"/>
          <w:bCs/>
          <w:i/>
          <w:iCs/>
          <w:u w:val="single"/>
          <w:lang w:val="es-MX"/>
        </w:rPr>
      </w:pPr>
      <w:r w:rsidRPr="00F24765">
        <w:rPr>
          <w:rFonts w:cs="Calibri"/>
          <w:bCs/>
          <w:i/>
          <w:iCs/>
          <w:u w:val="single"/>
          <w:lang w:val="es-MX"/>
        </w:rPr>
        <w:t>Evaluar la calidad de procesos en el desarrollo del software</w:t>
      </w:r>
    </w:p>
    <w:p w14:paraId="67CEE903" w14:textId="77777777" w:rsidR="00603616" w:rsidRPr="00F24765" w:rsidRDefault="00603616" w:rsidP="00013592">
      <w:pPr>
        <w:rPr>
          <w:rFonts w:cs="Calibri"/>
          <w:bCs/>
          <w:i/>
          <w:iCs/>
          <w:u w:val="single"/>
          <w:lang w:val="es-MX"/>
        </w:rPr>
      </w:pPr>
    </w:p>
    <w:p w14:paraId="39230661" w14:textId="31E71DD1" w:rsidR="00E75C60" w:rsidRPr="00F24765" w:rsidRDefault="00E75C60" w:rsidP="00E75C60">
      <w:pPr>
        <w:rPr>
          <w:rFonts w:cs="Calibri"/>
          <w:b/>
          <w:lang w:val="es-MX"/>
        </w:rPr>
      </w:pPr>
      <w:r w:rsidRPr="00F24765">
        <w:rPr>
          <w:rFonts w:cs="Calibri"/>
          <w:b/>
          <w:lang w:val="es-MX"/>
        </w:rPr>
        <w:t>Actividad1:</w:t>
      </w:r>
    </w:p>
    <w:p w14:paraId="29CA5C7C" w14:textId="440DAD28" w:rsidR="005737B7" w:rsidRPr="00F24765" w:rsidRDefault="00425F40" w:rsidP="005737B7">
      <w:pPr>
        <w:jc w:val="both"/>
        <w:rPr>
          <w:rFonts w:cs="Calibri"/>
          <w:bCs/>
          <w:lang w:val="es-MX"/>
        </w:rPr>
      </w:pPr>
      <w:r w:rsidRPr="00F24765">
        <w:rPr>
          <w:rFonts w:cs="Calibri"/>
          <w:bCs/>
          <w:lang w:val="es-MX"/>
        </w:rPr>
        <w:t>Observe</w:t>
      </w:r>
      <w:r w:rsidR="005737B7" w:rsidRPr="00F24765">
        <w:rPr>
          <w:rFonts w:cs="Calibri"/>
          <w:bCs/>
          <w:lang w:val="es-MX"/>
        </w:rPr>
        <w:t xml:space="preserve"> el siguiente link : </w:t>
      </w:r>
      <w:hyperlink r:id="rId14" w:history="1">
        <w:r w:rsidR="005737B7" w:rsidRPr="00F24765">
          <w:rPr>
            <w:rStyle w:val="Hipervnculo"/>
            <w:rFonts w:cs="Calibri"/>
            <w:bCs/>
            <w:lang w:val="es-MX"/>
          </w:rPr>
          <w:t>https://youtu.be/8EuGaDjVbjA</w:t>
        </w:r>
      </w:hyperlink>
      <w:r w:rsidRPr="00F24765">
        <w:rPr>
          <w:rFonts w:cs="Calibri"/>
          <w:bCs/>
          <w:lang w:val="es-MX"/>
        </w:rPr>
        <w:t xml:space="preserve">, </w:t>
      </w:r>
      <w:r w:rsidR="00475458" w:rsidRPr="00F24765">
        <w:rPr>
          <w:rFonts w:cs="Calibri"/>
          <w:bCs/>
          <w:lang w:val="es-MX"/>
        </w:rPr>
        <w:t>y el material de apoyo sumi</w:t>
      </w:r>
      <w:r w:rsidR="00B27CE0" w:rsidRPr="00F24765">
        <w:rPr>
          <w:rFonts w:cs="Calibri"/>
          <w:bCs/>
          <w:lang w:val="es-MX"/>
        </w:rPr>
        <w:t>ni</w:t>
      </w:r>
      <w:r w:rsidR="00475458" w:rsidRPr="00F24765">
        <w:rPr>
          <w:rFonts w:cs="Calibri"/>
          <w:bCs/>
          <w:lang w:val="es-MX"/>
        </w:rPr>
        <w:t>strado (Tipos</w:t>
      </w:r>
      <w:r w:rsidR="00044886" w:rsidRPr="00F24765">
        <w:rPr>
          <w:rFonts w:cs="Calibri"/>
          <w:bCs/>
          <w:lang w:val="es-MX"/>
        </w:rPr>
        <w:t>D</w:t>
      </w:r>
      <w:r w:rsidR="00475458" w:rsidRPr="00F24765">
        <w:rPr>
          <w:rFonts w:cs="Calibri"/>
          <w:bCs/>
          <w:lang w:val="es-MX"/>
        </w:rPr>
        <w:t>ePrueba</w:t>
      </w:r>
      <w:r w:rsidR="00044886" w:rsidRPr="00F24765">
        <w:rPr>
          <w:rFonts w:cs="Calibri"/>
          <w:bCs/>
          <w:lang w:val="es-MX"/>
        </w:rPr>
        <w:t>s</w:t>
      </w:r>
      <w:r w:rsidR="006118EA" w:rsidRPr="00F24765">
        <w:rPr>
          <w:rFonts w:cs="Calibri"/>
          <w:bCs/>
          <w:lang w:val="es-MX"/>
        </w:rPr>
        <w:t>.pptx</w:t>
      </w:r>
      <w:r w:rsidR="00475458" w:rsidRPr="00F24765">
        <w:rPr>
          <w:rFonts w:cs="Calibri"/>
          <w:bCs/>
          <w:lang w:val="es-MX"/>
        </w:rPr>
        <w:t>)</w:t>
      </w:r>
      <w:r w:rsidR="007168C9" w:rsidRPr="00F24765">
        <w:rPr>
          <w:rFonts w:cs="Calibri"/>
          <w:bCs/>
          <w:lang w:val="es-MX"/>
        </w:rPr>
        <w:t xml:space="preserve">, los cuales </w:t>
      </w:r>
      <w:r w:rsidRPr="00F24765">
        <w:rPr>
          <w:rFonts w:cs="Calibri"/>
          <w:bCs/>
          <w:lang w:val="es-MX"/>
        </w:rPr>
        <w:t>puede tomar como base</w:t>
      </w:r>
      <w:r w:rsidR="00935D8A" w:rsidRPr="00F24765">
        <w:rPr>
          <w:rFonts w:cs="Calibri"/>
          <w:bCs/>
          <w:lang w:val="es-MX"/>
        </w:rPr>
        <w:t>, pero puede utilizar fuentes académicas</w:t>
      </w:r>
      <w:r w:rsidR="007168C9" w:rsidRPr="00F24765">
        <w:rPr>
          <w:rFonts w:cs="Calibri"/>
          <w:bCs/>
          <w:lang w:val="es-MX"/>
        </w:rPr>
        <w:t>,</w:t>
      </w:r>
      <w:r w:rsidRPr="00F24765">
        <w:rPr>
          <w:rFonts w:cs="Calibri"/>
          <w:bCs/>
          <w:lang w:val="es-MX"/>
        </w:rPr>
        <w:t xml:space="preserve">  </w:t>
      </w:r>
      <w:r w:rsidR="005737B7" w:rsidRPr="00F24765">
        <w:rPr>
          <w:rFonts w:cs="Calibri"/>
          <w:bCs/>
          <w:lang w:val="es-MX"/>
        </w:rPr>
        <w:t xml:space="preserve"> realice </w:t>
      </w:r>
      <w:r w:rsidR="00065BA9" w:rsidRPr="00F24765">
        <w:rPr>
          <w:rFonts w:cs="Calibri"/>
          <w:bCs/>
          <w:lang w:val="es-MX"/>
        </w:rPr>
        <w:t xml:space="preserve">el </w:t>
      </w:r>
      <w:r w:rsidR="007B07C0" w:rsidRPr="00F24765">
        <w:rPr>
          <w:rFonts w:cs="Calibri"/>
          <w:bCs/>
          <w:lang w:val="es-MX"/>
        </w:rPr>
        <w:t>cuestionario</w:t>
      </w:r>
      <w:r w:rsidR="005737B7" w:rsidRPr="00F24765">
        <w:rPr>
          <w:rFonts w:cs="Calibri"/>
          <w:bCs/>
          <w:lang w:val="es-MX"/>
        </w:rPr>
        <w:t xml:space="preserve"> de preguntas, </w:t>
      </w:r>
      <w:r w:rsidR="007168C9" w:rsidRPr="00F24765">
        <w:rPr>
          <w:rFonts w:cs="Calibri"/>
          <w:bCs/>
          <w:lang w:val="es-MX"/>
        </w:rPr>
        <w:t>se puede remitir a la</w:t>
      </w:r>
      <w:r w:rsidR="005737B7" w:rsidRPr="00F24765">
        <w:rPr>
          <w:rFonts w:cs="Calibri"/>
          <w:bCs/>
          <w:lang w:val="es-MX"/>
        </w:rPr>
        <w:t xml:space="preserve"> carpeta </w:t>
      </w:r>
      <w:r w:rsidR="005737B7" w:rsidRPr="00F24765">
        <w:rPr>
          <w:rFonts w:cs="Calibri"/>
          <w:b/>
          <w:lang w:val="es-MX"/>
        </w:rPr>
        <w:t>Instrumentos de evaluación/</w:t>
      </w:r>
      <w:r w:rsidR="00980469" w:rsidRPr="00F24765">
        <w:rPr>
          <w:rFonts w:cs="Calibri"/>
          <w:b/>
          <w:lang w:val="es-MX"/>
        </w:rPr>
        <w:t>Cuestionario</w:t>
      </w:r>
      <w:r w:rsidR="005737B7" w:rsidRPr="00F24765">
        <w:rPr>
          <w:rFonts w:cs="Calibri"/>
          <w:b/>
          <w:lang w:val="es-MX"/>
        </w:rPr>
        <w:t>.pdf</w:t>
      </w:r>
      <w:r w:rsidR="00E20335" w:rsidRPr="00F24765">
        <w:rPr>
          <w:rFonts w:cs="Calibri"/>
          <w:bCs/>
          <w:lang w:val="es-MX"/>
        </w:rPr>
        <w:t>.</w:t>
      </w:r>
    </w:p>
    <w:p w14:paraId="79DF5FA2" w14:textId="55914512" w:rsidR="00B602CE" w:rsidRPr="00F24765" w:rsidRDefault="00B602CE" w:rsidP="005737B7">
      <w:pPr>
        <w:jc w:val="both"/>
        <w:rPr>
          <w:rFonts w:cs="Calibri"/>
          <w:b/>
          <w:lang w:val="es-MX"/>
        </w:rPr>
      </w:pPr>
      <w:r w:rsidRPr="00F24765">
        <w:rPr>
          <w:rFonts w:cs="Calibri"/>
          <w:b/>
          <w:lang w:val="es-MX"/>
        </w:rPr>
        <w:t>Actividad2 :</w:t>
      </w:r>
    </w:p>
    <w:p w14:paraId="0C4D2545" w14:textId="48D65AB4" w:rsidR="006E02B2" w:rsidRPr="00F24765" w:rsidRDefault="00E3687D" w:rsidP="00412A26">
      <w:pPr>
        <w:pStyle w:val="Prrafodelista"/>
        <w:numPr>
          <w:ilvl w:val="0"/>
          <w:numId w:val="26"/>
        </w:numPr>
        <w:jc w:val="both"/>
        <w:rPr>
          <w:rFonts w:ascii="Calibri" w:hAnsi="Calibri" w:cs="Calibri"/>
          <w:bCs/>
          <w:lang w:val="es-MX"/>
        </w:rPr>
      </w:pPr>
      <w:r w:rsidRPr="00F24765">
        <w:rPr>
          <w:rFonts w:ascii="Calibri" w:hAnsi="Calibri" w:cs="Calibri"/>
          <w:bCs/>
          <w:lang w:val="es-MX"/>
        </w:rPr>
        <w:t xml:space="preserve">Realice una infografía interactiva en la herramienta Tic de su preferencia, la cual debe contener los elementos </w:t>
      </w:r>
      <w:r w:rsidR="00CE454C" w:rsidRPr="00F24765">
        <w:rPr>
          <w:rFonts w:ascii="Calibri" w:hAnsi="Calibri" w:cs="Calibri"/>
          <w:bCs/>
          <w:lang w:val="es-MX"/>
        </w:rPr>
        <w:t>para</w:t>
      </w:r>
      <w:r w:rsidR="00CE454C" w:rsidRPr="00F24765">
        <w:rPr>
          <w:rFonts w:ascii="Calibri" w:hAnsi="Calibri" w:cs="Calibri"/>
          <w:bCs/>
          <w:color w:val="FF0000"/>
          <w:lang w:val="es-MX"/>
        </w:rPr>
        <w:t xml:space="preserve"> </w:t>
      </w:r>
      <w:r w:rsidR="00772523" w:rsidRPr="00F24765">
        <w:rPr>
          <w:rFonts w:ascii="Calibri" w:hAnsi="Calibri" w:cs="Calibri"/>
          <w:bCs/>
          <w:lang w:val="es-MX"/>
        </w:rPr>
        <w:t>tener un</w:t>
      </w:r>
      <w:r w:rsidRPr="00F24765">
        <w:rPr>
          <w:rFonts w:ascii="Calibri" w:hAnsi="Calibri" w:cs="Calibri"/>
          <w:bCs/>
          <w:lang w:val="es-MX"/>
        </w:rPr>
        <w:t xml:space="preserve"> caso de prueba</w:t>
      </w:r>
      <w:r w:rsidR="00383A4F" w:rsidRPr="00F24765">
        <w:rPr>
          <w:rFonts w:ascii="Calibri" w:hAnsi="Calibri" w:cs="Calibri"/>
          <w:bCs/>
          <w:lang w:val="es-MX"/>
        </w:rPr>
        <w:t xml:space="preserve">, puede </w:t>
      </w:r>
      <w:r w:rsidR="00990B55" w:rsidRPr="00F24765">
        <w:rPr>
          <w:rFonts w:ascii="Calibri" w:hAnsi="Calibri" w:cs="Calibri"/>
          <w:bCs/>
          <w:lang w:val="es-MX"/>
        </w:rPr>
        <w:t xml:space="preserve">tomar como referencia el documento llamado </w:t>
      </w:r>
      <w:r w:rsidR="00990B55" w:rsidRPr="00F24765">
        <w:rPr>
          <w:rFonts w:ascii="Calibri" w:hAnsi="Calibri" w:cs="Calibri"/>
          <w:b/>
          <w:lang w:val="es-MX"/>
        </w:rPr>
        <w:t>CasosDePruebas.pptx,</w:t>
      </w:r>
      <w:r w:rsidR="00990B55" w:rsidRPr="00F24765">
        <w:rPr>
          <w:rFonts w:ascii="Calibri" w:hAnsi="Calibri" w:cs="Calibri"/>
          <w:bCs/>
          <w:lang w:val="es-MX"/>
        </w:rPr>
        <w:t xml:space="preserve"> que se encuentra en el material de apoyo.</w:t>
      </w:r>
    </w:p>
    <w:p w14:paraId="0D106A37" w14:textId="77777777" w:rsidR="00603616" w:rsidRPr="00F24765" w:rsidRDefault="00603616" w:rsidP="00603616">
      <w:pPr>
        <w:pStyle w:val="Prrafodelista"/>
        <w:jc w:val="both"/>
        <w:rPr>
          <w:rFonts w:ascii="Calibri" w:hAnsi="Calibri" w:cs="Calibri"/>
          <w:bCs/>
          <w:lang w:val="es-MX"/>
        </w:rPr>
      </w:pPr>
    </w:p>
    <w:p w14:paraId="3176167F" w14:textId="199731ED" w:rsidR="00B602CE" w:rsidRPr="00F24765" w:rsidRDefault="007825FF" w:rsidP="00412A26">
      <w:pPr>
        <w:pStyle w:val="Prrafodelista"/>
        <w:numPr>
          <w:ilvl w:val="0"/>
          <w:numId w:val="26"/>
        </w:numPr>
        <w:jc w:val="both"/>
        <w:rPr>
          <w:rFonts w:ascii="Calibri" w:hAnsi="Calibri" w:cs="Calibri"/>
          <w:bCs/>
          <w:lang w:val="es-MX"/>
        </w:rPr>
      </w:pPr>
      <w:r w:rsidRPr="00F24765">
        <w:rPr>
          <w:rFonts w:ascii="Calibri" w:hAnsi="Calibri" w:cs="Calibri"/>
          <w:bCs/>
          <w:lang w:val="es-MX"/>
        </w:rPr>
        <w:t xml:space="preserve">Elabore un  ejemplo de caso de prueba de un sistema  </w:t>
      </w:r>
      <w:r w:rsidR="00E968E1" w:rsidRPr="00F24765">
        <w:rPr>
          <w:rFonts w:ascii="Calibri" w:hAnsi="Calibri" w:cs="Calibri"/>
          <w:bCs/>
          <w:lang w:val="es-MX"/>
        </w:rPr>
        <w:t>e-ecommerce</w:t>
      </w:r>
      <w:r w:rsidR="00AB288B" w:rsidRPr="00F24765">
        <w:rPr>
          <w:rFonts w:ascii="Calibri" w:hAnsi="Calibri" w:cs="Calibri"/>
          <w:bCs/>
          <w:lang w:val="es-MX"/>
        </w:rPr>
        <w:t>, utilice la plantilla que desee</w:t>
      </w:r>
      <w:r w:rsidR="0002509A" w:rsidRPr="00F24765">
        <w:rPr>
          <w:rFonts w:ascii="Calibri" w:hAnsi="Calibri" w:cs="Calibri"/>
          <w:bCs/>
          <w:lang w:val="es-MX"/>
        </w:rPr>
        <w:t xml:space="preserve"> y socialice al instructor</w:t>
      </w:r>
      <w:r w:rsidR="0073585F" w:rsidRPr="00F24765">
        <w:rPr>
          <w:rFonts w:ascii="Calibri" w:hAnsi="Calibri" w:cs="Calibri"/>
          <w:bCs/>
          <w:lang w:val="es-MX"/>
        </w:rPr>
        <w:t xml:space="preserve"> y con sus compañeros.</w:t>
      </w:r>
    </w:p>
    <w:p w14:paraId="1D05E3CF" w14:textId="77777777" w:rsidR="00B602CE" w:rsidRPr="00F24765" w:rsidRDefault="00B602CE" w:rsidP="005737B7">
      <w:pPr>
        <w:jc w:val="both"/>
        <w:rPr>
          <w:rFonts w:cs="Calibri"/>
          <w:b/>
          <w:lang w:val="es-MX"/>
        </w:rPr>
      </w:pPr>
    </w:p>
    <w:p w14:paraId="288963E9" w14:textId="50C6A7FF" w:rsidR="00B602CE" w:rsidRPr="00F24765" w:rsidRDefault="00412A26" w:rsidP="005737B7">
      <w:pPr>
        <w:jc w:val="both"/>
        <w:rPr>
          <w:rFonts w:cs="Calibri"/>
          <w:b/>
          <w:lang w:val="es-MX"/>
        </w:rPr>
      </w:pPr>
      <w:r w:rsidRPr="00F24765">
        <w:rPr>
          <w:rFonts w:cs="Calibri"/>
          <w:b/>
          <w:lang w:val="es-MX"/>
        </w:rPr>
        <w:t>Actividad3 :</w:t>
      </w:r>
    </w:p>
    <w:p w14:paraId="3FC303D2" w14:textId="320AF708" w:rsidR="00412A26" w:rsidRPr="00F24765" w:rsidRDefault="006B57F8" w:rsidP="005737B7">
      <w:pPr>
        <w:jc w:val="both"/>
        <w:rPr>
          <w:rFonts w:cs="Calibri"/>
          <w:bCs/>
          <w:lang w:val="es-MX"/>
        </w:rPr>
      </w:pPr>
      <w:r w:rsidRPr="00F24765">
        <w:rPr>
          <w:rFonts w:cs="Calibri"/>
          <w:bCs/>
          <w:lang w:val="es-MX"/>
        </w:rPr>
        <w:t>Existen extensiones o plugin</w:t>
      </w:r>
      <w:r w:rsidR="004266A2" w:rsidRPr="00F24765">
        <w:rPr>
          <w:rFonts w:cs="Calibri"/>
          <w:bCs/>
          <w:lang w:val="es-MX"/>
        </w:rPr>
        <w:t>s</w:t>
      </w:r>
      <w:r w:rsidRPr="00F24765">
        <w:rPr>
          <w:rFonts w:cs="Calibri"/>
          <w:bCs/>
          <w:lang w:val="es-MX"/>
        </w:rPr>
        <w:t xml:space="preserve"> </w:t>
      </w:r>
      <w:r w:rsidR="00CE62AD" w:rsidRPr="00F24765">
        <w:rPr>
          <w:rFonts w:cs="Calibri"/>
          <w:bCs/>
          <w:lang w:val="es-MX"/>
        </w:rPr>
        <w:t xml:space="preserve"> que permiten detectar bugs, vulnerabilidades y demás que ayuden a tener código limpio</w:t>
      </w:r>
      <w:r w:rsidRPr="00F24765">
        <w:rPr>
          <w:rFonts w:cs="Calibri"/>
          <w:bCs/>
          <w:lang w:val="es-MX"/>
        </w:rPr>
        <w:t>, las cuales pueden ser adicionadas en los diferentes IDE</w:t>
      </w:r>
      <w:r w:rsidR="004266A2" w:rsidRPr="00F24765">
        <w:rPr>
          <w:rFonts w:cs="Calibri"/>
          <w:bCs/>
          <w:lang w:val="es-MX"/>
        </w:rPr>
        <w:t>, los siguientes son un ejemplo:</w:t>
      </w:r>
    </w:p>
    <w:p w14:paraId="0437BA96" w14:textId="77777777" w:rsidR="00603616" w:rsidRPr="00F24765" w:rsidRDefault="00603616" w:rsidP="005737B7">
      <w:pPr>
        <w:jc w:val="both"/>
        <w:rPr>
          <w:rFonts w:cs="Calibri"/>
          <w:bCs/>
          <w:lang w:val="es-MX"/>
        </w:rPr>
      </w:pPr>
    </w:p>
    <w:p w14:paraId="462487C5" w14:textId="177AC624" w:rsidR="004266A2" w:rsidRPr="00F24765" w:rsidRDefault="004266A2" w:rsidP="004266A2">
      <w:pPr>
        <w:pStyle w:val="Prrafodelista"/>
        <w:numPr>
          <w:ilvl w:val="0"/>
          <w:numId w:val="27"/>
        </w:numPr>
        <w:jc w:val="both"/>
        <w:rPr>
          <w:rFonts w:ascii="Calibri" w:hAnsi="Calibri" w:cs="Calibri"/>
          <w:bCs/>
          <w:lang w:val="es-MX"/>
        </w:rPr>
      </w:pPr>
      <w:r w:rsidRPr="00F24765">
        <w:rPr>
          <w:rFonts w:ascii="Calibri" w:hAnsi="Calibri" w:cs="Calibri"/>
          <w:bCs/>
          <w:lang w:val="es-MX"/>
        </w:rPr>
        <w:t xml:space="preserve">ESLint (JavaScript): </w:t>
      </w:r>
    </w:p>
    <w:p w14:paraId="08EDD2B2" w14:textId="5C1014CA" w:rsidR="004266A2" w:rsidRPr="00F24765" w:rsidRDefault="004266A2" w:rsidP="004266A2">
      <w:pPr>
        <w:pStyle w:val="Prrafodelista"/>
        <w:numPr>
          <w:ilvl w:val="0"/>
          <w:numId w:val="27"/>
        </w:numPr>
        <w:jc w:val="both"/>
        <w:rPr>
          <w:rFonts w:ascii="Calibri" w:hAnsi="Calibri" w:cs="Calibri"/>
          <w:bCs/>
          <w:lang w:val="en-US"/>
        </w:rPr>
      </w:pPr>
      <w:r w:rsidRPr="00F24765">
        <w:rPr>
          <w:rFonts w:ascii="Calibri" w:hAnsi="Calibri" w:cs="Calibri"/>
          <w:bCs/>
          <w:lang w:val="en-US"/>
        </w:rPr>
        <w:t xml:space="preserve">PEP8 (Python): </w:t>
      </w:r>
    </w:p>
    <w:p w14:paraId="15DCCA51" w14:textId="524A018E" w:rsidR="004266A2" w:rsidRPr="00F24765" w:rsidRDefault="004266A2" w:rsidP="004266A2">
      <w:pPr>
        <w:pStyle w:val="Prrafodelista"/>
        <w:numPr>
          <w:ilvl w:val="0"/>
          <w:numId w:val="27"/>
        </w:numPr>
        <w:jc w:val="both"/>
        <w:rPr>
          <w:rFonts w:ascii="Calibri" w:hAnsi="Calibri" w:cs="Calibri"/>
          <w:bCs/>
          <w:lang w:val="en-US"/>
        </w:rPr>
      </w:pPr>
      <w:r w:rsidRPr="00F24765">
        <w:rPr>
          <w:rFonts w:ascii="Calibri" w:hAnsi="Calibri" w:cs="Calibri"/>
          <w:bCs/>
          <w:lang w:val="en-US"/>
        </w:rPr>
        <w:t>SonarLint (Varios lenguajes)</w:t>
      </w:r>
    </w:p>
    <w:p w14:paraId="038E6201" w14:textId="75751F97" w:rsidR="004266A2" w:rsidRPr="00F24765" w:rsidRDefault="004266A2" w:rsidP="004266A2">
      <w:pPr>
        <w:pStyle w:val="Prrafodelista"/>
        <w:numPr>
          <w:ilvl w:val="0"/>
          <w:numId w:val="27"/>
        </w:numPr>
        <w:jc w:val="both"/>
        <w:rPr>
          <w:rFonts w:ascii="Calibri" w:hAnsi="Calibri" w:cs="Calibri"/>
          <w:bCs/>
          <w:lang w:val="en-US"/>
        </w:rPr>
      </w:pPr>
      <w:r w:rsidRPr="00F24765">
        <w:rPr>
          <w:rFonts w:ascii="Calibri" w:hAnsi="Calibri" w:cs="Calibri"/>
          <w:bCs/>
          <w:lang w:val="en-US"/>
        </w:rPr>
        <w:t xml:space="preserve">RuboCop (Ruby): </w:t>
      </w:r>
    </w:p>
    <w:p w14:paraId="52EB7CD6" w14:textId="0172FDE9" w:rsidR="00412A26" w:rsidRPr="00F24765" w:rsidRDefault="004266A2" w:rsidP="004266A2">
      <w:pPr>
        <w:pStyle w:val="Prrafodelista"/>
        <w:numPr>
          <w:ilvl w:val="0"/>
          <w:numId w:val="27"/>
        </w:numPr>
        <w:jc w:val="both"/>
        <w:rPr>
          <w:rFonts w:ascii="Calibri" w:hAnsi="Calibri" w:cs="Calibri"/>
          <w:bCs/>
          <w:lang w:val="en-US"/>
        </w:rPr>
      </w:pPr>
      <w:r w:rsidRPr="00F24765">
        <w:rPr>
          <w:rFonts w:ascii="Calibri" w:hAnsi="Calibri" w:cs="Calibri"/>
          <w:bCs/>
          <w:lang w:val="en-US"/>
        </w:rPr>
        <w:t>PHP_CodeSniffer (PHP)</w:t>
      </w:r>
    </w:p>
    <w:p w14:paraId="66E8DF39" w14:textId="77777777" w:rsidR="00603616" w:rsidRPr="00F24765" w:rsidRDefault="00603616" w:rsidP="00603616">
      <w:pPr>
        <w:pStyle w:val="Prrafodelista"/>
        <w:jc w:val="both"/>
        <w:rPr>
          <w:rFonts w:ascii="Calibri" w:hAnsi="Calibri" w:cs="Calibri"/>
          <w:bCs/>
          <w:lang w:val="en-US"/>
        </w:rPr>
      </w:pPr>
    </w:p>
    <w:p w14:paraId="725C0F5F" w14:textId="56F2002C" w:rsidR="00412A26" w:rsidRPr="00F24765" w:rsidRDefault="008D0AB4" w:rsidP="005737B7">
      <w:pPr>
        <w:jc w:val="both"/>
        <w:rPr>
          <w:rFonts w:cs="Calibri"/>
          <w:bCs/>
        </w:rPr>
      </w:pPr>
      <w:r w:rsidRPr="00F24765">
        <w:rPr>
          <w:rFonts w:cs="Calibri"/>
          <w:bCs/>
        </w:rPr>
        <w:t xml:space="preserve">Indague cuál de ellos </w:t>
      </w:r>
      <w:r w:rsidR="00AC21DA" w:rsidRPr="00F24765">
        <w:rPr>
          <w:rFonts w:cs="Calibri"/>
          <w:bCs/>
        </w:rPr>
        <w:t xml:space="preserve">es </w:t>
      </w:r>
      <w:r w:rsidR="00AC21DA" w:rsidRPr="00F24765">
        <w:rPr>
          <w:rFonts w:cs="Calibri"/>
          <w:b/>
        </w:rPr>
        <w:t>open source</w:t>
      </w:r>
      <w:r w:rsidR="00AC21DA" w:rsidRPr="00F24765">
        <w:rPr>
          <w:rFonts w:cs="Calibri"/>
          <w:color w:val="151515"/>
          <w:sz w:val="30"/>
          <w:szCs w:val="30"/>
          <w:shd w:val="clear" w:color="auto" w:fill="FFFFFF"/>
        </w:rPr>
        <w:t> </w:t>
      </w:r>
      <w:r w:rsidRPr="00F24765">
        <w:rPr>
          <w:rFonts w:cs="Calibri"/>
          <w:bCs/>
        </w:rPr>
        <w:t>y su funcionamiento, elabore un Instructivo de su uso</w:t>
      </w:r>
      <w:r w:rsidR="002378F0" w:rsidRPr="00F24765">
        <w:rPr>
          <w:rFonts w:cs="Calibri"/>
          <w:bCs/>
        </w:rPr>
        <w:t xml:space="preserve"> en la herramienta Canva o genially.</w:t>
      </w:r>
    </w:p>
    <w:p w14:paraId="4A00F366" w14:textId="77777777" w:rsidR="006460A8" w:rsidRPr="00F24765" w:rsidRDefault="006460A8" w:rsidP="005737B7">
      <w:pPr>
        <w:jc w:val="both"/>
        <w:rPr>
          <w:rFonts w:cs="Calibri"/>
          <w:bCs/>
        </w:rPr>
      </w:pPr>
    </w:p>
    <w:p w14:paraId="65E3064E" w14:textId="0EC88C0A" w:rsidR="00E75C60" w:rsidRPr="00F24765" w:rsidRDefault="00B85255" w:rsidP="00013592">
      <w:pPr>
        <w:rPr>
          <w:rFonts w:cs="Calibri"/>
          <w:b/>
        </w:rPr>
      </w:pPr>
      <w:r w:rsidRPr="00F24765">
        <w:rPr>
          <w:rFonts w:cs="Calibri"/>
          <w:b/>
        </w:rPr>
        <w:t>Actividad4 :</w:t>
      </w:r>
    </w:p>
    <w:p w14:paraId="71BC7023" w14:textId="53C2410B" w:rsidR="00603616" w:rsidRPr="00F24765" w:rsidRDefault="00603616" w:rsidP="00603616">
      <w:pPr>
        <w:pStyle w:val="Prrafodelista"/>
        <w:numPr>
          <w:ilvl w:val="0"/>
          <w:numId w:val="28"/>
        </w:numPr>
        <w:rPr>
          <w:rFonts w:ascii="Calibri" w:hAnsi="Calibri" w:cs="Calibri"/>
          <w:bCs/>
        </w:rPr>
      </w:pPr>
      <w:r w:rsidRPr="00F24765">
        <w:rPr>
          <w:rFonts w:ascii="Calibri" w:hAnsi="Calibri" w:cs="Calibri"/>
          <w:bCs/>
        </w:rPr>
        <w:t>Detalle la siguiente imagen   y analice cuales serían las posibles diferencias entre las metodologías tradicionales y agiles</w:t>
      </w:r>
      <w:r w:rsidR="00AF0D76" w:rsidRPr="00F24765">
        <w:rPr>
          <w:rFonts w:ascii="Calibri" w:hAnsi="Calibri" w:cs="Calibri"/>
          <w:bCs/>
        </w:rPr>
        <w:t>.</w:t>
      </w:r>
    </w:p>
    <w:p w14:paraId="7EF7B25F" w14:textId="726C1F76" w:rsidR="005368A0" w:rsidRPr="00F24765" w:rsidRDefault="005368A0" w:rsidP="005368A0">
      <w:pPr>
        <w:ind w:firstLine="708"/>
        <w:rPr>
          <w:rFonts w:cs="Calibri"/>
          <w:bCs/>
        </w:rPr>
      </w:pPr>
      <w:r w:rsidRPr="00F24765">
        <w:rPr>
          <w:rFonts w:cs="Calibri"/>
          <w:bCs/>
        </w:rPr>
        <w:t>Se anexa el link de la imagen para que pueda profundizar.</w:t>
      </w:r>
    </w:p>
    <w:p w14:paraId="4A78766E" w14:textId="2A896380" w:rsidR="005368A0" w:rsidRPr="00F24765" w:rsidRDefault="00000000" w:rsidP="005368A0">
      <w:pPr>
        <w:ind w:left="708"/>
        <w:rPr>
          <w:rFonts w:cs="Calibri"/>
          <w:b/>
        </w:rPr>
      </w:pPr>
      <w:hyperlink r:id="rId15" w:history="1">
        <w:r w:rsidR="005368A0" w:rsidRPr="00F24765">
          <w:rPr>
            <w:rStyle w:val="Hipervnculo"/>
            <w:rFonts w:cs="Calibri"/>
            <w:b/>
          </w:rPr>
          <w:t>https://stefanini.com/es/tendencias/articulos/la-conquista-de-la-calidad-pruebas-de-software-con-metodologias-agiles</w:t>
        </w:r>
      </w:hyperlink>
    </w:p>
    <w:p w14:paraId="01254319" w14:textId="4C12E2A7" w:rsidR="005D7A17" w:rsidRPr="00F24765" w:rsidRDefault="005D7A17" w:rsidP="005368A0">
      <w:pPr>
        <w:ind w:left="708"/>
        <w:rPr>
          <w:rFonts w:cs="Calibri"/>
          <w:bCs/>
        </w:rPr>
      </w:pPr>
      <w:r w:rsidRPr="00F24765">
        <w:rPr>
          <w:rFonts w:cs="Calibri"/>
          <w:bCs/>
        </w:rPr>
        <w:t>Se realizará un debate entre todo el grupo de formación.</w:t>
      </w:r>
    </w:p>
    <w:p w14:paraId="609FE90D" w14:textId="77777777" w:rsidR="00603616" w:rsidRPr="00F24765" w:rsidRDefault="00603616" w:rsidP="00013592">
      <w:pPr>
        <w:rPr>
          <w:rFonts w:cs="Calibri"/>
          <w:b/>
        </w:rPr>
      </w:pPr>
    </w:p>
    <w:p w14:paraId="353E8223" w14:textId="6B700CAD" w:rsidR="00B85255" w:rsidRPr="00F24765" w:rsidRDefault="00603616" w:rsidP="009752FF">
      <w:pPr>
        <w:jc w:val="center"/>
        <w:rPr>
          <w:rFonts w:cs="Calibri"/>
          <w:b/>
        </w:rPr>
      </w:pPr>
      <w:r w:rsidRPr="00F24765">
        <w:rPr>
          <w:rFonts w:cs="Calibri"/>
          <w:noProof/>
        </w:rPr>
        <w:drawing>
          <wp:inline distT="0" distB="0" distL="0" distR="0" wp14:anchorId="7D537E1D" wp14:editId="7875CCA1">
            <wp:extent cx="3414409" cy="3797262"/>
            <wp:effectExtent l="0" t="0" r="0" b="0"/>
            <wp:docPr id="1185060559" name="Imagen 2" descr="metodologías ág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ologías ági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4688" cy="3842057"/>
                    </a:xfrm>
                    <a:prstGeom prst="rect">
                      <a:avLst/>
                    </a:prstGeom>
                    <a:noFill/>
                    <a:ln>
                      <a:noFill/>
                    </a:ln>
                  </pic:spPr>
                </pic:pic>
              </a:graphicData>
            </a:graphic>
          </wp:inline>
        </w:drawing>
      </w:r>
    </w:p>
    <w:p w14:paraId="1019BCDE" w14:textId="58630F70" w:rsidR="00B85255" w:rsidRPr="00F24765" w:rsidRDefault="005368A0" w:rsidP="00013592">
      <w:pPr>
        <w:rPr>
          <w:rStyle w:val="Hipervnculo"/>
          <w:rFonts w:cs="Calibri"/>
          <w:b/>
        </w:rPr>
      </w:pPr>
      <w:r w:rsidRPr="00F24765">
        <w:rPr>
          <w:rFonts w:cs="Calibri"/>
          <w:b/>
        </w:rPr>
        <w:lastRenderedPageBreak/>
        <w:t xml:space="preserve">Fuente: </w:t>
      </w:r>
      <w:hyperlink r:id="rId17" w:history="1">
        <w:r w:rsidRPr="00F24765">
          <w:rPr>
            <w:rStyle w:val="Hipervnculo"/>
            <w:rFonts w:cs="Calibri"/>
            <w:b/>
          </w:rPr>
          <w:t>https://stefanini.com/es/tendencias/articulos/la-conquista-de-la-calidad-pruebas-de-software-con-metodologias-agiles</w:t>
        </w:r>
      </w:hyperlink>
      <w:r w:rsidR="0073585F" w:rsidRPr="00F24765">
        <w:rPr>
          <w:rStyle w:val="Hipervnculo"/>
          <w:rFonts w:cs="Calibri"/>
          <w:b/>
        </w:rPr>
        <w:t>.</w:t>
      </w:r>
    </w:p>
    <w:p w14:paraId="1482A571" w14:textId="77777777" w:rsidR="0073585F" w:rsidRPr="00F24765" w:rsidRDefault="0073585F" w:rsidP="00013592">
      <w:pPr>
        <w:rPr>
          <w:rStyle w:val="Hipervnculo"/>
          <w:rFonts w:cs="Calibri"/>
          <w:b/>
        </w:rPr>
      </w:pPr>
    </w:p>
    <w:p w14:paraId="0501EBF6" w14:textId="77777777" w:rsidR="0073585F" w:rsidRPr="00F24765" w:rsidRDefault="0073585F" w:rsidP="00013592">
      <w:pPr>
        <w:rPr>
          <w:rStyle w:val="Hipervnculo"/>
          <w:rFonts w:cs="Calibri"/>
          <w:b/>
        </w:rPr>
      </w:pPr>
    </w:p>
    <w:p w14:paraId="02F42126" w14:textId="77777777" w:rsidR="0073585F" w:rsidRPr="00F24765" w:rsidRDefault="0073585F" w:rsidP="00013592">
      <w:pPr>
        <w:rPr>
          <w:rFonts w:cs="Calibri"/>
          <w:b/>
        </w:rPr>
      </w:pPr>
    </w:p>
    <w:p w14:paraId="0B4C99F2" w14:textId="29FB2697" w:rsidR="005368A0" w:rsidRPr="00F24765" w:rsidRDefault="007108FC" w:rsidP="007108FC">
      <w:pPr>
        <w:pStyle w:val="Prrafodelista"/>
        <w:numPr>
          <w:ilvl w:val="0"/>
          <w:numId w:val="28"/>
        </w:numPr>
        <w:rPr>
          <w:rFonts w:ascii="Calibri" w:hAnsi="Calibri" w:cs="Calibri"/>
          <w:bCs/>
        </w:rPr>
      </w:pPr>
      <w:r w:rsidRPr="00F24765">
        <w:rPr>
          <w:rFonts w:ascii="Calibri" w:hAnsi="Calibri" w:cs="Calibri"/>
          <w:bCs/>
        </w:rPr>
        <w:t>Desarrolle un mapa de nubes donde describa las etapas  de testing en la metodología scrum</w:t>
      </w:r>
      <w:r w:rsidR="00ED1AEC" w:rsidRPr="00F24765">
        <w:rPr>
          <w:rFonts w:ascii="Calibri" w:hAnsi="Calibri" w:cs="Calibri"/>
          <w:bCs/>
        </w:rPr>
        <w:t>.</w:t>
      </w:r>
    </w:p>
    <w:p w14:paraId="74773C94" w14:textId="5821D0E6" w:rsidR="00ED1AEC" w:rsidRPr="00F24765" w:rsidRDefault="00ED1AEC" w:rsidP="00ED1AEC">
      <w:pPr>
        <w:jc w:val="center"/>
        <w:rPr>
          <w:rFonts w:cs="Calibri"/>
          <w:bCs/>
        </w:rPr>
      </w:pPr>
      <w:r w:rsidRPr="00F24765">
        <w:rPr>
          <w:rFonts w:cs="Calibri"/>
          <w:bCs/>
          <w:noProof/>
        </w:rPr>
        <w:drawing>
          <wp:inline distT="0" distB="0" distL="0" distR="0" wp14:anchorId="0760070D" wp14:editId="2711C9A2">
            <wp:extent cx="3122579" cy="1215559"/>
            <wp:effectExtent l="0" t="0" r="1905" b="3810"/>
            <wp:docPr id="10008819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7247" cy="1217376"/>
                    </a:xfrm>
                    <a:prstGeom prst="rect">
                      <a:avLst/>
                    </a:prstGeom>
                    <a:noFill/>
                    <a:ln>
                      <a:noFill/>
                    </a:ln>
                  </pic:spPr>
                </pic:pic>
              </a:graphicData>
            </a:graphic>
          </wp:inline>
        </w:drawing>
      </w:r>
    </w:p>
    <w:p w14:paraId="55CCE59A" w14:textId="77777777" w:rsidR="009F65FE" w:rsidRPr="00F24765" w:rsidRDefault="009F65FE" w:rsidP="009F65FE">
      <w:pPr>
        <w:tabs>
          <w:tab w:val="left" w:pos="4320"/>
          <w:tab w:val="left" w:pos="4485"/>
          <w:tab w:val="left" w:pos="5445"/>
        </w:tabs>
        <w:jc w:val="both"/>
        <w:rPr>
          <w:rFonts w:cs="Calibri"/>
          <w:bCs/>
          <w:highlight w:val="lightGray"/>
        </w:rPr>
      </w:pPr>
    </w:p>
    <w:p w14:paraId="23946968" w14:textId="3628955A" w:rsidR="00CE454C" w:rsidRPr="00F24765" w:rsidRDefault="00CE454C" w:rsidP="00CE454C">
      <w:pPr>
        <w:tabs>
          <w:tab w:val="left" w:pos="4320"/>
          <w:tab w:val="left" w:pos="4485"/>
          <w:tab w:val="left" w:pos="5445"/>
        </w:tabs>
        <w:jc w:val="both"/>
        <w:rPr>
          <w:rFonts w:cs="Calibri"/>
          <w:b/>
          <w:highlight w:val="lightGray"/>
          <w:lang w:val="es-MX"/>
        </w:rPr>
      </w:pPr>
      <w:r w:rsidRPr="00F24765">
        <w:rPr>
          <w:rFonts w:cs="Calibri"/>
          <w:b/>
          <w:highlight w:val="lightGray"/>
          <w:lang w:val="es-MX"/>
        </w:rPr>
        <w:t>Actividades de Transferencia:</w:t>
      </w:r>
    </w:p>
    <w:p w14:paraId="10F1B409" w14:textId="77777777" w:rsidR="00CE454C" w:rsidRPr="00F24765" w:rsidRDefault="00CE454C" w:rsidP="009F65FE">
      <w:pPr>
        <w:tabs>
          <w:tab w:val="left" w:pos="4320"/>
          <w:tab w:val="left" w:pos="4485"/>
          <w:tab w:val="left" w:pos="5445"/>
        </w:tabs>
        <w:jc w:val="both"/>
        <w:rPr>
          <w:rFonts w:cs="Calibri"/>
          <w:bCs/>
          <w:highlight w:val="lightGray"/>
        </w:rPr>
      </w:pPr>
    </w:p>
    <w:p w14:paraId="4168A0B5" w14:textId="7C7AF62C" w:rsidR="00385997" w:rsidRPr="00F24765" w:rsidRDefault="00385997" w:rsidP="009F65FE">
      <w:pPr>
        <w:tabs>
          <w:tab w:val="left" w:pos="4320"/>
          <w:tab w:val="left" w:pos="4485"/>
          <w:tab w:val="left" w:pos="5445"/>
        </w:tabs>
        <w:jc w:val="both"/>
        <w:rPr>
          <w:rFonts w:cs="Calibri"/>
          <w:b/>
          <w:lang w:val="es-MX"/>
        </w:rPr>
      </w:pPr>
      <w:r w:rsidRPr="00F24765">
        <w:rPr>
          <w:rFonts w:cs="Calibri"/>
          <w:b/>
          <w:lang w:val="es-MX"/>
        </w:rPr>
        <w:t>Actividad</w:t>
      </w:r>
      <w:r w:rsidR="003B6331" w:rsidRPr="00F24765">
        <w:rPr>
          <w:rFonts w:cs="Calibri"/>
          <w:b/>
          <w:lang w:val="es-MX"/>
        </w:rPr>
        <w:t xml:space="preserve"> 5:</w:t>
      </w:r>
    </w:p>
    <w:p w14:paraId="260EA13C" w14:textId="77777777" w:rsidR="005829AC" w:rsidRPr="00F24765" w:rsidRDefault="005829AC" w:rsidP="009F65FE">
      <w:pPr>
        <w:tabs>
          <w:tab w:val="left" w:pos="4320"/>
          <w:tab w:val="left" w:pos="4485"/>
          <w:tab w:val="left" w:pos="5445"/>
        </w:tabs>
        <w:jc w:val="both"/>
        <w:rPr>
          <w:rFonts w:cs="Calibri"/>
          <w:b/>
          <w:lang w:val="es-MX"/>
        </w:rPr>
      </w:pPr>
    </w:p>
    <w:p w14:paraId="7B18DCC0" w14:textId="03AD29AD" w:rsidR="005829AC" w:rsidRPr="00F24765" w:rsidRDefault="005829AC" w:rsidP="003C005A">
      <w:pPr>
        <w:pStyle w:val="Prrafodelista"/>
        <w:numPr>
          <w:ilvl w:val="0"/>
          <w:numId w:val="28"/>
        </w:numPr>
        <w:tabs>
          <w:tab w:val="left" w:pos="4320"/>
          <w:tab w:val="left" w:pos="4485"/>
          <w:tab w:val="left" w:pos="5445"/>
        </w:tabs>
        <w:jc w:val="both"/>
        <w:rPr>
          <w:rFonts w:ascii="Calibri" w:hAnsi="Calibri" w:cs="Calibri"/>
          <w:bCs/>
          <w:lang w:val="es-MX"/>
        </w:rPr>
      </w:pPr>
      <w:r w:rsidRPr="00F24765">
        <w:rPr>
          <w:rFonts w:ascii="Calibri" w:hAnsi="Calibri" w:cs="Calibri"/>
          <w:bCs/>
          <w:lang w:val="es-MX"/>
        </w:rPr>
        <w:t xml:space="preserve">Con base en la plantilla de ejemplo suministrado realice </w:t>
      </w:r>
      <w:r w:rsidR="00705CCD" w:rsidRPr="00F24765">
        <w:rPr>
          <w:rFonts w:ascii="Calibri" w:hAnsi="Calibri" w:cs="Calibri"/>
          <w:bCs/>
          <w:lang w:val="es-MX"/>
        </w:rPr>
        <w:t>los</w:t>
      </w:r>
      <w:r w:rsidRPr="00F24765">
        <w:rPr>
          <w:rFonts w:ascii="Calibri" w:hAnsi="Calibri" w:cs="Calibri"/>
          <w:bCs/>
          <w:lang w:val="es-MX"/>
        </w:rPr>
        <w:t xml:space="preserve"> caso</w:t>
      </w:r>
      <w:r w:rsidR="00705CCD" w:rsidRPr="00F24765">
        <w:rPr>
          <w:rFonts w:ascii="Calibri" w:hAnsi="Calibri" w:cs="Calibri"/>
          <w:bCs/>
          <w:lang w:val="es-MX"/>
        </w:rPr>
        <w:t>s</w:t>
      </w:r>
      <w:r w:rsidRPr="00F24765">
        <w:rPr>
          <w:rFonts w:ascii="Calibri" w:hAnsi="Calibri" w:cs="Calibri"/>
          <w:bCs/>
          <w:lang w:val="es-MX"/>
        </w:rPr>
        <w:t xml:space="preserve"> de prueba</w:t>
      </w:r>
      <w:r w:rsidR="00705CCD" w:rsidRPr="00F24765">
        <w:rPr>
          <w:rFonts w:ascii="Calibri" w:hAnsi="Calibri" w:cs="Calibri"/>
          <w:bCs/>
          <w:lang w:val="es-MX"/>
        </w:rPr>
        <w:t>s</w:t>
      </w:r>
      <w:r w:rsidRPr="00F24765">
        <w:rPr>
          <w:rFonts w:ascii="Calibri" w:hAnsi="Calibri" w:cs="Calibri"/>
          <w:bCs/>
          <w:lang w:val="es-MX"/>
        </w:rPr>
        <w:t xml:space="preserve"> para su proyecto formativo, defina cada uno de los </w:t>
      </w:r>
      <w:r w:rsidR="00DA034B" w:rsidRPr="00F24765">
        <w:rPr>
          <w:rFonts w:ascii="Calibri" w:hAnsi="Calibri" w:cs="Calibri"/>
          <w:bCs/>
          <w:lang w:val="es-MX"/>
        </w:rPr>
        <w:t>casos.</w:t>
      </w:r>
    </w:p>
    <w:p w14:paraId="0A1FF553" w14:textId="129901E4" w:rsidR="00E60A5B" w:rsidRPr="00F24765" w:rsidRDefault="00E60A5B" w:rsidP="003C005A">
      <w:pPr>
        <w:pStyle w:val="Prrafodelista"/>
        <w:numPr>
          <w:ilvl w:val="0"/>
          <w:numId w:val="28"/>
        </w:numPr>
        <w:tabs>
          <w:tab w:val="left" w:pos="4320"/>
          <w:tab w:val="left" w:pos="4485"/>
          <w:tab w:val="left" w:pos="5445"/>
        </w:tabs>
        <w:jc w:val="both"/>
        <w:rPr>
          <w:rFonts w:ascii="Calibri" w:hAnsi="Calibri" w:cs="Calibri"/>
          <w:bCs/>
          <w:lang w:val="es-MX"/>
        </w:rPr>
      </w:pPr>
      <w:r w:rsidRPr="00F24765">
        <w:rPr>
          <w:rFonts w:ascii="Calibri" w:hAnsi="Calibri" w:cs="Calibri"/>
          <w:bCs/>
          <w:lang w:val="es-MX"/>
        </w:rPr>
        <w:t>Lleve a cabo las pruebas de software que considere y desarroll</w:t>
      </w:r>
      <w:r w:rsidR="00686A2B" w:rsidRPr="00F24765">
        <w:rPr>
          <w:rFonts w:ascii="Calibri" w:hAnsi="Calibri" w:cs="Calibri"/>
          <w:bCs/>
          <w:lang w:val="es-MX"/>
        </w:rPr>
        <w:t>e</w:t>
      </w:r>
      <w:r w:rsidRPr="00F24765">
        <w:rPr>
          <w:rFonts w:ascii="Calibri" w:hAnsi="Calibri" w:cs="Calibri"/>
          <w:bCs/>
          <w:lang w:val="es-MX"/>
        </w:rPr>
        <w:t xml:space="preserve"> un  informe</w:t>
      </w:r>
      <w:r w:rsidR="005665E6" w:rsidRPr="00F24765">
        <w:rPr>
          <w:rFonts w:ascii="Calibri" w:hAnsi="Calibri" w:cs="Calibri"/>
          <w:bCs/>
          <w:lang w:val="es-MX"/>
        </w:rPr>
        <w:t xml:space="preserve"> aplicado con metodología tradicional</w:t>
      </w:r>
      <w:r w:rsidRPr="00F24765">
        <w:rPr>
          <w:rFonts w:ascii="Calibri" w:hAnsi="Calibri" w:cs="Calibri"/>
          <w:bCs/>
          <w:lang w:val="es-MX"/>
        </w:rPr>
        <w:t>, puede guiarse el suministrado en el material de apoyo.</w:t>
      </w:r>
    </w:p>
    <w:p w14:paraId="3D488426" w14:textId="7D9D71CD" w:rsidR="005665E6" w:rsidRPr="00F24765" w:rsidRDefault="005665E6" w:rsidP="003C005A">
      <w:pPr>
        <w:pStyle w:val="Prrafodelista"/>
        <w:numPr>
          <w:ilvl w:val="0"/>
          <w:numId w:val="28"/>
        </w:numPr>
        <w:tabs>
          <w:tab w:val="left" w:pos="4320"/>
          <w:tab w:val="left" w:pos="4485"/>
          <w:tab w:val="left" w:pos="5445"/>
        </w:tabs>
        <w:jc w:val="both"/>
        <w:rPr>
          <w:rFonts w:ascii="Calibri" w:hAnsi="Calibri" w:cs="Calibri"/>
          <w:bCs/>
          <w:lang w:val="es-MX"/>
        </w:rPr>
      </w:pPr>
      <w:r w:rsidRPr="00F24765">
        <w:rPr>
          <w:rFonts w:ascii="Calibri" w:hAnsi="Calibri" w:cs="Calibri"/>
          <w:bCs/>
          <w:lang w:val="es-MX"/>
        </w:rPr>
        <w:t xml:space="preserve">Tome como base el ejemplo suministrado de  pruebas de software en  la metodología scrum y adáptatelo al proyecto suministrado, considerando que durante muchos procesos se ha trabajando dicha metodología.  </w:t>
      </w:r>
    </w:p>
    <w:p w14:paraId="467D8F41" w14:textId="6836FD25" w:rsidR="00A93B5A" w:rsidRPr="00F24765" w:rsidRDefault="00A93B5A" w:rsidP="00A93B5A">
      <w:pPr>
        <w:pStyle w:val="Prrafodelista"/>
        <w:numPr>
          <w:ilvl w:val="0"/>
          <w:numId w:val="28"/>
        </w:numPr>
        <w:tabs>
          <w:tab w:val="left" w:pos="4320"/>
          <w:tab w:val="left" w:pos="4485"/>
          <w:tab w:val="left" w:pos="5445"/>
        </w:tabs>
        <w:jc w:val="both"/>
        <w:rPr>
          <w:rFonts w:ascii="Calibri" w:hAnsi="Calibri" w:cs="Calibri"/>
          <w:bCs/>
          <w:lang w:val="es-MX"/>
        </w:rPr>
      </w:pPr>
      <w:r w:rsidRPr="00F24765">
        <w:rPr>
          <w:rFonts w:ascii="Calibri" w:hAnsi="Calibri" w:cs="Calibri"/>
          <w:bCs/>
          <w:lang w:val="es-MX"/>
        </w:rPr>
        <w:t>Realice la migración a la plataforma Jira, asocie al instructor al proyecto y tome el pantallazo</w:t>
      </w:r>
      <w:r w:rsidR="0088642B" w:rsidRPr="00F24765">
        <w:rPr>
          <w:rFonts w:ascii="Calibri" w:hAnsi="Calibri" w:cs="Calibri"/>
          <w:bCs/>
          <w:lang w:val="es-MX"/>
        </w:rPr>
        <w:t xml:space="preserve">, puede dirigirse al siguiente link </w:t>
      </w:r>
      <w:hyperlink r:id="rId19" w:history="1">
        <w:r w:rsidR="0088642B" w:rsidRPr="00F24765">
          <w:rPr>
            <w:rStyle w:val="Hipervnculo"/>
            <w:rFonts w:ascii="Calibri" w:hAnsi="Calibri" w:cs="Calibri"/>
            <w:bCs/>
            <w:lang w:val="es-MX"/>
          </w:rPr>
          <w:t>https://www.youtube.com/watch?v=6meaQOeq0rQ</w:t>
        </w:r>
      </w:hyperlink>
    </w:p>
    <w:p w14:paraId="5A97B86A" w14:textId="77777777" w:rsidR="0088642B" w:rsidRPr="00F24765" w:rsidRDefault="0088642B" w:rsidP="001B27D4">
      <w:pPr>
        <w:pStyle w:val="Prrafodelista"/>
        <w:tabs>
          <w:tab w:val="left" w:pos="4320"/>
          <w:tab w:val="left" w:pos="4485"/>
          <w:tab w:val="left" w:pos="5445"/>
        </w:tabs>
        <w:jc w:val="both"/>
        <w:rPr>
          <w:rFonts w:ascii="Calibri" w:hAnsi="Calibri" w:cs="Calibri"/>
          <w:bCs/>
          <w:lang w:val="es-MX"/>
        </w:rPr>
      </w:pPr>
    </w:p>
    <w:p w14:paraId="320E3E86" w14:textId="77777777" w:rsidR="00535268" w:rsidRPr="00F24765" w:rsidRDefault="00535268" w:rsidP="001C7ADC">
      <w:pPr>
        <w:tabs>
          <w:tab w:val="left" w:pos="4320"/>
          <w:tab w:val="left" w:pos="4485"/>
          <w:tab w:val="left" w:pos="5445"/>
        </w:tabs>
        <w:ind w:left="360"/>
        <w:jc w:val="both"/>
        <w:rPr>
          <w:rFonts w:cs="Calibri"/>
          <w:b/>
          <w:lang w:val="es-MX"/>
        </w:rPr>
      </w:pPr>
    </w:p>
    <w:p w14:paraId="0C349095" w14:textId="77777777" w:rsidR="00DD7A21" w:rsidRPr="00F24765" w:rsidRDefault="00DD7A21" w:rsidP="00F629E3">
      <w:pPr>
        <w:pStyle w:val="Prrafodelista"/>
        <w:numPr>
          <w:ilvl w:val="0"/>
          <w:numId w:val="23"/>
        </w:numPr>
        <w:tabs>
          <w:tab w:val="left" w:pos="4320"/>
          <w:tab w:val="left" w:pos="4485"/>
          <w:tab w:val="left" w:pos="5445"/>
        </w:tabs>
        <w:ind w:left="142" w:hanging="284"/>
        <w:jc w:val="both"/>
        <w:rPr>
          <w:rFonts w:ascii="Calibri" w:hAnsi="Calibri" w:cs="Calibri"/>
          <w:b/>
          <w:bCs/>
          <w:lang w:val="es-MX"/>
        </w:rPr>
      </w:pPr>
      <w:r w:rsidRPr="00F24765">
        <w:rPr>
          <w:rFonts w:ascii="Calibri" w:hAnsi="Calibri" w:cs="Calibri"/>
          <w:b/>
          <w:bCs/>
          <w:lang w:val="es-MX"/>
        </w:rPr>
        <w:t>Ambiente Requerido</w:t>
      </w:r>
    </w:p>
    <w:p w14:paraId="2BBA8F0A" w14:textId="68C4951D" w:rsidR="000C3F81" w:rsidRPr="00F24765" w:rsidRDefault="000C3F81" w:rsidP="000C3F81">
      <w:pPr>
        <w:pStyle w:val="Prrafodelista"/>
        <w:tabs>
          <w:tab w:val="left" w:pos="4320"/>
          <w:tab w:val="left" w:pos="4485"/>
          <w:tab w:val="left" w:pos="5445"/>
        </w:tabs>
        <w:jc w:val="both"/>
        <w:rPr>
          <w:rFonts w:ascii="Calibri" w:hAnsi="Calibri" w:cs="Calibri"/>
          <w:lang w:val="es-MX"/>
        </w:rPr>
      </w:pPr>
      <w:r w:rsidRPr="00F24765">
        <w:rPr>
          <w:rFonts w:ascii="Calibri" w:hAnsi="Calibri" w:cs="Calibri"/>
          <w:lang w:val="es-MX"/>
        </w:rPr>
        <w:t>Ambiente de formación con: Computadores  (25)</w:t>
      </w:r>
    </w:p>
    <w:p w14:paraId="2F0E4C66" w14:textId="77777777" w:rsidR="000C3F81" w:rsidRPr="00F24765" w:rsidRDefault="000C3F81" w:rsidP="000C3F81">
      <w:pPr>
        <w:pStyle w:val="Prrafodelista"/>
        <w:tabs>
          <w:tab w:val="left" w:pos="4320"/>
          <w:tab w:val="left" w:pos="4485"/>
          <w:tab w:val="left" w:pos="5445"/>
        </w:tabs>
        <w:jc w:val="both"/>
        <w:rPr>
          <w:rFonts w:ascii="Calibri" w:hAnsi="Calibri" w:cs="Calibri"/>
          <w:lang w:val="es-MX"/>
        </w:rPr>
      </w:pPr>
      <w:r w:rsidRPr="00F24765">
        <w:rPr>
          <w:rFonts w:ascii="Calibri" w:hAnsi="Calibri" w:cs="Calibri"/>
          <w:lang w:val="es-MX"/>
        </w:rPr>
        <w:lastRenderedPageBreak/>
        <w:t xml:space="preserve">Cable HDMI </w:t>
      </w:r>
    </w:p>
    <w:p w14:paraId="5295AFC2" w14:textId="77777777" w:rsidR="000C3F81" w:rsidRPr="00F24765" w:rsidRDefault="000C3F81" w:rsidP="000C3F81">
      <w:pPr>
        <w:pStyle w:val="Prrafodelista"/>
        <w:tabs>
          <w:tab w:val="left" w:pos="4320"/>
          <w:tab w:val="left" w:pos="4485"/>
          <w:tab w:val="left" w:pos="5445"/>
        </w:tabs>
        <w:jc w:val="both"/>
        <w:rPr>
          <w:rFonts w:ascii="Calibri" w:hAnsi="Calibri" w:cs="Calibri"/>
          <w:lang w:val="es-MX"/>
        </w:rPr>
      </w:pPr>
      <w:r w:rsidRPr="00F24765">
        <w:rPr>
          <w:rFonts w:ascii="Calibri" w:hAnsi="Calibri" w:cs="Calibri"/>
          <w:lang w:val="es-MX"/>
        </w:rPr>
        <w:t xml:space="preserve">TV o Video Beam para proyección </w:t>
      </w:r>
    </w:p>
    <w:p w14:paraId="538482FC" w14:textId="77777777" w:rsidR="000C3F81" w:rsidRPr="00F24765" w:rsidRDefault="000C3F81" w:rsidP="000C3F81">
      <w:pPr>
        <w:pStyle w:val="Prrafodelista"/>
        <w:tabs>
          <w:tab w:val="left" w:pos="4320"/>
          <w:tab w:val="left" w:pos="4485"/>
          <w:tab w:val="left" w:pos="5445"/>
        </w:tabs>
        <w:jc w:val="both"/>
        <w:rPr>
          <w:rFonts w:ascii="Calibri" w:hAnsi="Calibri" w:cs="Calibri"/>
          <w:lang w:val="es-MX"/>
        </w:rPr>
      </w:pPr>
      <w:r w:rsidRPr="00F24765">
        <w:rPr>
          <w:rFonts w:ascii="Calibri" w:hAnsi="Calibri" w:cs="Calibri"/>
          <w:lang w:val="es-MX"/>
        </w:rPr>
        <w:t>Acceso a internet</w:t>
      </w:r>
    </w:p>
    <w:p w14:paraId="1DA1F1C3" w14:textId="58995A1E" w:rsidR="000C3F81" w:rsidRPr="00F24765" w:rsidRDefault="000C3F81" w:rsidP="000C3F81">
      <w:pPr>
        <w:pStyle w:val="Prrafodelista"/>
        <w:tabs>
          <w:tab w:val="left" w:pos="4320"/>
          <w:tab w:val="left" w:pos="4485"/>
          <w:tab w:val="left" w:pos="5445"/>
        </w:tabs>
        <w:jc w:val="both"/>
        <w:rPr>
          <w:rFonts w:ascii="Calibri" w:hAnsi="Calibri" w:cs="Calibri"/>
          <w:lang w:val="es-MX"/>
        </w:rPr>
      </w:pPr>
    </w:p>
    <w:p w14:paraId="482345AB" w14:textId="579B6757" w:rsidR="00DD7A21" w:rsidRPr="00F24765" w:rsidRDefault="00DD7A21" w:rsidP="00F629E3">
      <w:pPr>
        <w:pStyle w:val="Prrafodelista"/>
        <w:numPr>
          <w:ilvl w:val="0"/>
          <w:numId w:val="23"/>
        </w:numPr>
        <w:tabs>
          <w:tab w:val="left" w:pos="4320"/>
          <w:tab w:val="left" w:pos="4485"/>
          <w:tab w:val="left" w:pos="5445"/>
        </w:tabs>
        <w:ind w:left="142" w:hanging="284"/>
        <w:jc w:val="both"/>
        <w:rPr>
          <w:rFonts w:ascii="Calibri" w:hAnsi="Calibri" w:cs="Calibri"/>
          <w:b/>
          <w:bCs/>
          <w:sz w:val="24"/>
          <w:szCs w:val="24"/>
          <w:lang w:val="es-MX"/>
        </w:rPr>
      </w:pPr>
      <w:r w:rsidRPr="00F24765">
        <w:rPr>
          <w:rFonts w:ascii="Calibri" w:hAnsi="Calibri" w:cs="Calibri"/>
          <w:b/>
          <w:bCs/>
          <w:lang w:val="es-MX"/>
        </w:rPr>
        <w:t>Materiales</w:t>
      </w:r>
    </w:p>
    <w:p w14:paraId="70DD47D4" w14:textId="5233C947" w:rsidR="000C3F81" w:rsidRPr="00F24765" w:rsidRDefault="000C3F81" w:rsidP="000C3F81">
      <w:pPr>
        <w:pStyle w:val="Prrafodelista"/>
        <w:rPr>
          <w:rFonts w:ascii="Calibri" w:hAnsi="Calibri" w:cs="Calibri"/>
          <w:bCs/>
          <w:lang w:val="es-MX"/>
        </w:rPr>
      </w:pPr>
      <w:r w:rsidRPr="00F24765">
        <w:rPr>
          <w:rFonts w:ascii="Calibri" w:hAnsi="Calibri" w:cs="Calibri"/>
          <w:bCs/>
          <w:lang w:val="es-MX"/>
        </w:rPr>
        <w:t xml:space="preserve">Marcadores, Pósit para notas adhesivas. Papel </w:t>
      </w:r>
      <w:r w:rsidR="003C005A" w:rsidRPr="00F24765">
        <w:rPr>
          <w:rFonts w:ascii="Calibri" w:hAnsi="Calibri" w:cs="Calibri"/>
          <w:bCs/>
          <w:lang w:val="es-MX"/>
        </w:rPr>
        <w:t>periódico</w:t>
      </w:r>
      <w:r w:rsidRPr="00F24765">
        <w:rPr>
          <w:rFonts w:ascii="Calibri" w:hAnsi="Calibri" w:cs="Calibri"/>
          <w:bCs/>
          <w:lang w:val="es-MX"/>
        </w:rPr>
        <w:t>, tablero</w:t>
      </w:r>
      <w:r w:rsidR="003C005A" w:rsidRPr="00F24765">
        <w:rPr>
          <w:rFonts w:ascii="Calibri" w:hAnsi="Calibri" w:cs="Calibri"/>
          <w:bCs/>
          <w:lang w:val="es-MX"/>
        </w:rPr>
        <w:t>.</w:t>
      </w:r>
    </w:p>
    <w:p w14:paraId="4BBEF967" w14:textId="77777777" w:rsidR="003033C6" w:rsidRPr="00F24765" w:rsidRDefault="003033C6" w:rsidP="00D54265">
      <w:pPr>
        <w:pStyle w:val="Prrafodelista"/>
        <w:tabs>
          <w:tab w:val="left" w:pos="284"/>
          <w:tab w:val="left" w:pos="5245"/>
        </w:tabs>
        <w:spacing w:after="0" w:line="240" w:lineRule="auto"/>
        <w:ind w:left="0"/>
        <w:jc w:val="both"/>
        <w:rPr>
          <w:rFonts w:ascii="Calibri" w:eastAsia="Calibri" w:hAnsi="Calibri" w:cs="Calibri"/>
          <w:color w:val="000000"/>
          <w:sz w:val="24"/>
          <w:szCs w:val="24"/>
        </w:rPr>
      </w:pPr>
    </w:p>
    <w:p w14:paraId="218EFD83" w14:textId="77777777" w:rsidR="00D54265" w:rsidRPr="00F24765" w:rsidRDefault="00D54265" w:rsidP="00B53D0D">
      <w:pPr>
        <w:spacing w:after="0" w:line="240" w:lineRule="auto"/>
        <w:jc w:val="both"/>
        <w:rPr>
          <w:rFonts w:cs="Calibri"/>
          <w:b/>
          <w:color w:val="000000" w:themeColor="text1"/>
          <w:sz w:val="24"/>
          <w:szCs w:val="24"/>
        </w:rPr>
      </w:pPr>
    </w:p>
    <w:p w14:paraId="09BB763B" w14:textId="20E2381A" w:rsidR="00B53D0D" w:rsidRPr="00F24765" w:rsidRDefault="00B53D0D" w:rsidP="00B53D0D">
      <w:pPr>
        <w:spacing w:after="0" w:line="240" w:lineRule="auto"/>
        <w:jc w:val="both"/>
        <w:rPr>
          <w:rFonts w:cs="Calibri"/>
          <w:b/>
          <w:color w:val="000000" w:themeColor="text1"/>
          <w:sz w:val="24"/>
          <w:szCs w:val="24"/>
        </w:rPr>
      </w:pPr>
      <w:r w:rsidRPr="00F24765">
        <w:rPr>
          <w:rFonts w:cs="Calibri"/>
          <w:b/>
          <w:color w:val="000000" w:themeColor="text1"/>
          <w:sz w:val="24"/>
          <w:szCs w:val="24"/>
        </w:rPr>
        <w:t>4. ACTIVIDADES DE EVALUACIÓN</w:t>
      </w:r>
      <w:r w:rsidR="0067144C" w:rsidRPr="00F24765">
        <w:rPr>
          <w:rFonts w:cs="Calibri"/>
          <w:b/>
          <w:color w:val="000000" w:themeColor="text1"/>
          <w:sz w:val="24"/>
          <w:szCs w:val="24"/>
        </w:rPr>
        <w:t>.</w:t>
      </w:r>
    </w:p>
    <w:p w14:paraId="66D6ECD3" w14:textId="2B8FF5B5" w:rsidR="00A24E3F" w:rsidRPr="00F24765" w:rsidRDefault="00A24E3F" w:rsidP="00B53D0D">
      <w:pPr>
        <w:spacing w:after="0" w:line="240" w:lineRule="auto"/>
        <w:jc w:val="both"/>
        <w:rPr>
          <w:rFonts w:cs="Calibri"/>
          <w:bCs/>
          <w:color w:val="000000" w:themeColor="text1"/>
          <w:sz w:val="24"/>
          <w:szCs w:val="24"/>
        </w:rPr>
      </w:pPr>
      <w:r w:rsidRPr="00F24765">
        <w:rPr>
          <w:rFonts w:cs="Calibri"/>
          <w:bCs/>
          <w:color w:val="000000" w:themeColor="text1"/>
          <w:sz w:val="24"/>
          <w:szCs w:val="24"/>
        </w:rPr>
        <w:t xml:space="preserve">Las evidencias de desempeño, producto y desempeño, serán establecidas en la plataforma </w:t>
      </w:r>
      <w:r w:rsidR="005D6AC4">
        <w:rPr>
          <w:rFonts w:cs="Calibri"/>
          <w:bCs/>
          <w:color w:val="000000" w:themeColor="text1"/>
          <w:sz w:val="24"/>
          <w:szCs w:val="24"/>
        </w:rPr>
        <w:t>Territorium</w:t>
      </w:r>
      <w:r w:rsidRPr="00F24765">
        <w:rPr>
          <w:rFonts w:cs="Calibri"/>
          <w:bCs/>
          <w:color w:val="000000" w:themeColor="text1"/>
          <w:sz w:val="24"/>
          <w:szCs w:val="24"/>
        </w:rPr>
        <w:t xml:space="preserve"> en el espacio establecido por el instructor</w:t>
      </w:r>
    </w:p>
    <w:p w14:paraId="77B37831" w14:textId="77777777" w:rsidR="00B53D0D" w:rsidRPr="00F24765" w:rsidRDefault="00B53D0D" w:rsidP="00B53D0D">
      <w:pPr>
        <w:spacing w:after="0" w:line="240" w:lineRule="auto"/>
        <w:jc w:val="both"/>
        <w:rPr>
          <w:rFonts w:cs="Calibri"/>
          <w:b/>
          <w:color w:val="000000" w:themeColor="text1"/>
          <w:sz w:val="24"/>
          <w:szCs w:val="24"/>
        </w:rPr>
      </w:pPr>
    </w:p>
    <w:p w14:paraId="5187674C" w14:textId="3244E787" w:rsidR="00B53D0D" w:rsidRPr="00F24765" w:rsidRDefault="00B53D0D" w:rsidP="00B53D0D">
      <w:pPr>
        <w:spacing w:after="0" w:line="240" w:lineRule="auto"/>
        <w:jc w:val="both"/>
        <w:rPr>
          <w:rFonts w:cs="Calibri"/>
          <w:b/>
          <w:color w:val="000000" w:themeColor="text1"/>
        </w:rPr>
      </w:pPr>
    </w:p>
    <w:tbl>
      <w:tblPr>
        <w:tblStyle w:val="Tablaconcuadrcula"/>
        <w:tblW w:w="0" w:type="auto"/>
        <w:tblLook w:val="04A0" w:firstRow="1" w:lastRow="0" w:firstColumn="1" w:lastColumn="0" w:noHBand="0" w:noVBand="1"/>
      </w:tblPr>
      <w:tblGrid>
        <w:gridCol w:w="3114"/>
        <w:gridCol w:w="3254"/>
        <w:gridCol w:w="3260"/>
      </w:tblGrid>
      <w:tr w:rsidR="00DD7A21" w:rsidRPr="00F24765" w14:paraId="702348AD" w14:textId="77777777" w:rsidTr="0050673F">
        <w:trPr>
          <w:trHeight w:val="554"/>
        </w:trPr>
        <w:tc>
          <w:tcPr>
            <w:tcW w:w="3114" w:type="dxa"/>
            <w:shd w:val="clear" w:color="auto" w:fill="262626" w:themeFill="text1" w:themeFillTint="D9"/>
          </w:tcPr>
          <w:p w14:paraId="39E2F15F" w14:textId="77777777" w:rsidR="00DD7A21" w:rsidRPr="00F24765" w:rsidRDefault="00DD7A21" w:rsidP="005A2E8E">
            <w:pPr>
              <w:jc w:val="center"/>
              <w:rPr>
                <w:rFonts w:cs="Calibri"/>
                <w:b/>
                <w:sz w:val="20"/>
                <w:szCs w:val="20"/>
              </w:rPr>
            </w:pPr>
            <w:r w:rsidRPr="00F24765">
              <w:rPr>
                <w:rFonts w:cs="Calibri"/>
                <w:b/>
                <w:sz w:val="20"/>
                <w:szCs w:val="20"/>
              </w:rPr>
              <w:t>Evidencias de Aprendizaje</w:t>
            </w:r>
          </w:p>
        </w:tc>
        <w:tc>
          <w:tcPr>
            <w:tcW w:w="3254" w:type="dxa"/>
            <w:shd w:val="clear" w:color="auto" w:fill="262626" w:themeFill="text1" w:themeFillTint="D9"/>
          </w:tcPr>
          <w:p w14:paraId="5252A4A0" w14:textId="77777777" w:rsidR="00DD7A21" w:rsidRPr="00F24765" w:rsidRDefault="00DD7A21" w:rsidP="005A2E8E">
            <w:pPr>
              <w:jc w:val="center"/>
              <w:rPr>
                <w:rFonts w:cs="Calibri"/>
                <w:b/>
                <w:sz w:val="20"/>
                <w:szCs w:val="20"/>
              </w:rPr>
            </w:pPr>
            <w:r w:rsidRPr="00F24765">
              <w:rPr>
                <w:rFonts w:cs="Calibri"/>
                <w:b/>
                <w:sz w:val="20"/>
                <w:szCs w:val="20"/>
              </w:rPr>
              <w:t>Criterios de Evaluación</w:t>
            </w:r>
          </w:p>
        </w:tc>
        <w:tc>
          <w:tcPr>
            <w:tcW w:w="3260" w:type="dxa"/>
            <w:shd w:val="clear" w:color="auto" w:fill="262626" w:themeFill="text1" w:themeFillTint="D9"/>
          </w:tcPr>
          <w:p w14:paraId="4782632B" w14:textId="77777777" w:rsidR="00DD7A21" w:rsidRPr="00F24765" w:rsidRDefault="00DD7A21" w:rsidP="005A2E8E">
            <w:pPr>
              <w:jc w:val="center"/>
              <w:rPr>
                <w:rFonts w:cs="Calibri"/>
                <w:b/>
                <w:sz w:val="20"/>
                <w:szCs w:val="20"/>
              </w:rPr>
            </w:pPr>
            <w:r w:rsidRPr="00F24765">
              <w:rPr>
                <w:rFonts w:cs="Calibri"/>
                <w:b/>
                <w:sz w:val="20"/>
                <w:szCs w:val="20"/>
              </w:rPr>
              <w:t>Técnicas e Instrumentos de Evaluación</w:t>
            </w:r>
          </w:p>
        </w:tc>
      </w:tr>
      <w:tr w:rsidR="00DD7A21" w:rsidRPr="00F24765" w14:paraId="42F069D4" w14:textId="77777777" w:rsidTr="000E58B0">
        <w:tc>
          <w:tcPr>
            <w:tcW w:w="3114" w:type="dxa"/>
          </w:tcPr>
          <w:p w14:paraId="14A80FCF" w14:textId="77777777" w:rsidR="00DD7A21" w:rsidRPr="00F24765" w:rsidRDefault="00DD7A21" w:rsidP="005A2E8E">
            <w:pPr>
              <w:rPr>
                <w:rFonts w:cs="Calibri"/>
                <w:b/>
                <w:sz w:val="20"/>
                <w:szCs w:val="20"/>
              </w:rPr>
            </w:pPr>
            <w:r w:rsidRPr="00F24765">
              <w:rPr>
                <w:rFonts w:cs="Calibri"/>
                <w:b/>
                <w:sz w:val="20"/>
                <w:szCs w:val="20"/>
              </w:rPr>
              <w:t>Evidencias de Conocimiento :</w:t>
            </w:r>
          </w:p>
          <w:p w14:paraId="62452A0E" w14:textId="67694E6F" w:rsidR="00F629E3" w:rsidRPr="00F24765" w:rsidRDefault="00E20E96" w:rsidP="005A2E8E">
            <w:pPr>
              <w:rPr>
                <w:rFonts w:cs="Calibri"/>
                <w:bCs/>
                <w:sz w:val="20"/>
                <w:szCs w:val="20"/>
              </w:rPr>
            </w:pPr>
            <w:r w:rsidRPr="00F24765">
              <w:rPr>
                <w:rFonts w:cs="Calibri"/>
                <w:bCs/>
                <w:sz w:val="20"/>
                <w:szCs w:val="20"/>
              </w:rPr>
              <w:t xml:space="preserve">Cuestionario </w:t>
            </w:r>
            <w:r w:rsidR="00F629E3" w:rsidRPr="00F24765">
              <w:rPr>
                <w:rFonts w:cs="Calibri"/>
                <w:bCs/>
                <w:sz w:val="20"/>
                <w:szCs w:val="20"/>
              </w:rPr>
              <w:t xml:space="preserve"> preguntas Inicial</w:t>
            </w:r>
          </w:p>
          <w:p w14:paraId="30351DF7" w14:textId="77777777" w:rsidR="00F629E3" w:rsidRPr="00F24765" w:rsidRDefault="00F629E3" w:rsidP="005A2E8E">
            <w:pPr>
              <w:rPr>
                <w:rFonts w:cs="Calibri"/>
                <w:b/>
                <w:sz w:val="20"/>
                <w:szCs w:val="20"/>
              </w:rPr>
            </w:pPr>
          </w:p>
          <w:p w14:paraId="0E732E87" w14:textId="428ACFE2" w:rsidR="00DD7A21" w:rsidRPr="00F24765" w:rsidRDefault="00DD7A21" w:rsidP="005A2E8E">
            <w:pPr>
              <w:rPr>
                <w:rFonts w:cs="Calibri"/>
                <w:b/>
                <w:sz w:val="20"/>
                <w:szCs w:val="20"/>
              </w:rPr>
            </w:pPr>
            <w:r w:rsidRPr="00F24765">
              <w:rPr>
                <w:rFonts w:cs="Calibri"/>
                <w:b/>
                <w:sz w:val="20"/>
                <w:szCs w:val="20"/>
              </w:rPr>
              <w:t>Evidencias de Desempeño</w:t>
            </w:r>
            <w:r w:rsidR="00F629E3" w:rsidRPr="00F24765">
              <w:rPr>
                <w:rFonts w:cs="Calibri"/>
                <w:b/>
                <w:sz w:val="20"/>
                <w:szCs w:val="20"/>
              </w:rPr>
              <w:t>:</w:t>
            </w:r>
          </w:p>
          <w:p w14:paraId="60268687" w14:textId="11AFF1F7" w:rsidR="005D7A17" w:rsidRPr="00F24765" w:rsidRDefault="005D7A17" w:rsidP="005A2E8E">
            <w:pPr>
              <w:rPr>
                <w:rFonts w:cs="Calibri"/>
                <w:bCs/>
                <w:sz w:val="20"/>
                <w:szCs w:val="20"/>
              </w:rPr>
            </w:pPr>
            <w:r w:rsidRPr="00F24765">
              <w:rPr>
                <w:rFonts w:cs="Calibri"/>
                <w:bCs/>
                <w:sz w:val="20"/>
                <w:szCs w:val="20"/>
              </w:rPr>
              <w:t>Debate -Metodologías agiles vs tradicionales</w:t>
            </w:r>
            <w:r w:rsidR="006479DB" w:rsidRPr="00F24765">
              <w:rPr>
                <w:rFonts w:cs="Calibri"/>
                <w:bCs/>
                <w:sz w:val="20"/>
                <w:szCs w:val="20"/>
              </w:rPr>
              <w:t>.</w:t>
            </w:r>
          </w:p>
          <w:p w14:paraId="75006FAE" w14:textId="5C1BD7D1" w:rsidR="006479DB" w:rsidRPr="00F24765" w:rsidRDefault="006479DB" w:rsidP="005A2E8E">
            <w:pPr>
              <w:rPr>
                <w:rFonts w:cs="Calibri"/>
                <w:bCs/>
                <w:sz w:val="20"/>
                <w:szCs w:val="20"/>
              </w:rPr>
            </w:pPr>
            <w:r w:rsidRPr="00F24765">
              <w:rPr>
                <w:rFonts w:cs="Calibri"/>
                <w:bCs/>
                <w:sz w:val="20"/>
                <w:szCs w:val="20"/>
              </w:rPr>
              <w:t xml:space="preserve">Socialización caso de prueba e-commerce. </w:t>
            </w:r>
          </w:p>
          <w:p w14:paraId="7C4AF994" w14:textId="77777777" w:rsidR="005D7A17" w:rsidRPr="00F24765" w:rsidRDefault="005D7A17" w:rsidP="005A2E8E">
            <w:pPr>
              <w:rPr>
                <w:rFonts w:cs="Calibri"/>
                <w:bCs/>
                <w:sz w:val="20"/>
                <w:szCs w:val="20"/>
              </w:rPr>
            </w:pPr>
          </w:p>
          <w:p w14:paraId="56EE23AC" w14:textId="77777777" w:rsidR="00DD7A21" w:rsidRPr="00F24765" w:rsidRDefault="00DD7A21" w:rsidP="005A2E8E">
            <w:pPr>
              <w:rPr>
                <w:rFonts w:cs="Calibri"/>
                <w:b/>
                <w:sz w:val="20"/>
                <w:szCs w:val="20"/>
              </w:rPr>
            </w:pPr>
            <w:r w:rsidRPr="00F24765">
              <w:rPr>
                <w:rFonts w:cs="Calibri"/>
                <w:b/>
                <w:sz w:val="20"/>
                <w:szCs w:val="20"/>
              </w:rPr>
              <w:t>Evidencias  de Producto:</w:t>
            </w:r>
          </w:p>
          <w:p w14:paraId="731FD6A4" w14:textId="77777777" w:rsidR="00C07A19" w:rsidRPr="00F24765" w:rsidRDefault="00C07A19" w:rsidP="00C07A19">
            <w:pPr>
              <w:rPr>
                <w:rFonts w:cs="Calibri"/>
                <w:bCs/>
                <w:sz w:val="20"/>
                <w:szCs w:val="20"/>
              </w:rPr>
            </w:pPr>
            <w:r w:rsidRPr="00F24765">
              <w:rPr>
                <w:rFonts w:cs="Calibri"/>
                <w:bCs/>
                <w:sz w:val="20"/>
                <w:szCs w:val="20"/>
              </w:rPr>
              <w:t>Infografía interactiva- Elementos casos de prueba.</w:t>
            </w:r>
          </w:p>
          <w:p w14:paraId="492AD3AA" w14:textId="0EAE19A1" w:rsidR="0004009B" w:rsidRPr="00F24765" w:rsidRDefault="0004009B" w:rsidP="005A2E8E">
            <w:pPr>
              <w:rPr>
                <w:rFonts w:cs="Calibri"/>
                <w:bCs/>
                <w:sz w:val="20"/>
                <w:szCs w:val="20"/>
              </w:rPr>
            </w:pPr>
            <w:r w:rsidRPr="00F24765">
              <w:rPr>
                <w:rFonts w:cs="Calibri"/>
                <w:bCs/>
                <w:sz w:val="20"/>
                <w:szCs w:val="20"/>
              </w:rPr>
              <w:t>Instructivo – Manejo plugin Ide tester.</w:t>
            </w:r>
          </w:p>
          <w:p w14:paraId="5A7C8CF7" w14:textId="79AFC39C" w:rsidR="00F629E3" w:rsidRPr="00F24765" w:rsidRDefault="00F629E3" w:rsidP="005A2E8E">
            <w:pPr>
              <w:rPr>
                <w:rFonts w:cs="Calibri"/>
                <w:bCs/>
                <w:sz w:val="20"/>
                <w:szCs w:val="20"/>
              </w:rPr>
            </w:pPr>
            <w:r w:rsidRPr="00F24765">
              <w:rPr>
                <w:rFonts w:cs="Calibri"/>
                <w:bCs/>
                <w:sz w:val="20"/>
                <w:szCs w:val="20"/>
              </w:rPr>
              <w:t>Plantilla de casos de prueba</w:t>
            </w:r>
            <w:r w:rsidR="003A7630" w:rsidRPr="00F24765">
              <w:rPr>
                <w:rFonts w:cs="Calibri"/>
                <w:bCs/>
                <w:sz w:val="20"/>
                <w:szCs w:val="20"/>
              </w:rPr>
              <w:t xml:space="preserve"> de proyecto formativo</w:t>
            </w:r>
          </w:p>
          <w:p w14:paraId="398FFEC2" w14:textId="00488F45" w:rsidR="009C1922" w:rsidRPr="00F24765" w:rsidRDefault="00AA2F52" w:rsidP="009C1922">
            <w:pPr>
              <w:rPr>
                <w:rFonts w:cs="Calibri"/>
                <w:bCs/>
                <w:sz w:val="20"/>
                <w:szCs w:val="20"/>
              </w:rPr>
            </w:pPr>
            <w:r w:rsidRPr="00F24765">
              <w:rPr>
                <w:rFonts w:cs="Calibri"/>
                <w:bCs/>
                <w:sz w:val="20"/>
                <w:szCs w:val="20"/>
              </w:rPr>
              <w:t>Informe de pruebas de software</w:t>
            </w:r>
            <w:r w:rsidR="003A7630" w:rsidRPr="00F24765">
              <w:rPr>
                <w:rFonts w:cs="Calibri"/>
                <w:bCs/>
                <w:sz w:val="20"/>
                <w:szCs w:val="20"/>
              </w:rPr>
              <w:t xml:space="preserve"> de proyecto formativo</w:t>
            </w:r>
            <w:r w:rsidR="009C1922" w:rsidRPr="00F24765">
              <w:rPr>
                <w:rFonts w:cs="Calibri"/>
                <w:bCs/>
                <w:sz w:val="20"/>
                <w:szCs w:val="20"/>
              </w:rPr>
              <w:t xml:space="preserve">,   adicional </w:t>
            </w:r>
            <w:r w:rsidR="009C1922" w:rsidRPr="00F24765">
              <w:rPr>
                <w:rFonts w:cs="Calibri"/>
                <w:bCs/>
                <w:sz w:val="20"/>
                <w:szCs w:val="20"/>
              </w:rPr>
              <w:lastRenderedPageBreak/>
              <w:t>evidencia Trabajo Jira metodología ágil y tradicional</w:t>
            </w:r>
          </w:p>
          <w:p w14:paraId="007D24E5" w14:textId="642D3383" w:rsidR="00AA2F52" w:rsidRPr="00F24765" w:rsidRDefault="00AA2F52" w:rsidP="005A2E8E">
            <w:pPr>
              <w:rPr>
                <w:rFonts w:cs="Calibri"/>
                <w:bCs/>
                <w:sz w:val="20"/>
                <w:szCs w:val="20"/>
              </w:rPr>
            </w:pPr>
          </w:p>
          <w:p w14:paraId="14CE0AA5" w14:textId="77777777" w:rsidR="00E20E96" w:rsidRPr="00F24765" w:rsidRDefault="00E20E96" w:rsidP="00E20E96">
            <w:pPr>
              <w:rPr>
                <w:rFonts w:cs="Calibri"/>
                <w:bCs/>
                <w:sz w:val="20"/>
                <w:szCs w:val="20"/>
              </w:rPr>
            </w:pPr>
            <w:r w:rsidRPr="00F24765">
              <w:rPr>
                <w:rFonts w:cs="Calibri"/>
                <w:bCs/>
                <w:sz w:val="20"/>
                <w:szCs w:val="20"/>
              </w:rPr>
              <w:t>Mapa de nubes- Etapas del testing scrum.</w:t>
            </w:r>
          </w:p>
          <w:p w14:paraId="73CC989A" w14:textId="47ED9515" w:rsidR="00E20E96" w:rsidRPr="00F24765" w:rsidRDefault="00E20E96" w:rsidP="009C1922">
            <w:pPr>
              <w:rPr>
                <w:rFonts w:cs="Calibri"/>
                <w:bCs/>
                <w:sz w:val="20"/>
                <w:szCs w:val="20"/>
              </w:rPr>
            </w:pPr>
          </w:p>
        </w:tc>
        <w:tc>
          <w:tcPr>
            <w:tcW w:w="3254" w:type="dxa"/>
          </w:tcPr>
          <w:p w14:paraId="0E0C797F" w14:textId="77777777" w:rsidR="00890226" w:rsidRPr="00F24765" w:rsidRDefault="00890226" w:rsidP="00F629E3">
            <w:pPr>
              <w:rPr>
                <w:rFonts w:cs="Calibri"/>
                <w:bCs/>
                <w:sz w:val="20"/>
                <w:szCs w:val="20"/>
              </w:rPr>
            </w:pPr>
          </w:p>
          <w:p w14:paraId="1F4EAFB0" w14:textId="77777777" w:rsidR="00890226" w:rsidRPr="00F24765" w:rsidRDefault="00890226" w:rsidP="00F629E3">
            <w:pPr>
              <w:rPr>
                <w:rFonts w:cs="Calibri"/>
                <w:bCs/>
                <w:sz w:val="20"/>
                <w:szCs w:val="20"/>
              </w:rPr>
            </w:pPr>
          </w:p>
          <w:p w14:paraId="5C4E508D" w14:textId="009C7A4D" w:rsidR="00F629E3" w:rsidRPr="00F24765" w:rsidRDefault="00F629E3" w:rsidP="00F629E3">
            <w:pPr>
              <w:rPr>
                <w:rFonts w:cs="Calibri"/>
                <w:bCs/>
                <w:sz w:val="20"/>
                <w:szCs w:val="20"/>
              </w:rPr>
            </w:pPr>
            <w:r w:rsidRPr="00F24765">
              <w:rPr>
                <w:rFonts w:cs="Calibri"/>
                <w:bCs/>
                <w:sz w:val="20"/>
                <w:szCs w:val="20"/>
              </w:rPr>
              <w:t>Evalúa comportamientos del sistema de acuerdo con los requisitos no funcionales del software.</w:t>
            </w:r>
          </w:p>
          <w:p w14:paraId="43751926" w14:textId="5FA96535" w:rsidR="00F629E3" w:rsidRPr="00F24765" w:rsidRDefault="00F629E3" w:rsidP="00F629E3">
            <w:pPr>
              <w:rPr>
                <w:rFonts w:cs="Calibri"/>
                <w:bCs/>
                <w:sz w:val="20"/>
                <w:szCs w:val="20"/>
              </w:rPr>
            </w:pPr>
          </w:p>
          <w:p w14:paraId="32CEEEB5" w14:textId="77777777" w:rsidR="00890226" w:rsidRPr="00F24765" w:rsidRDefault="00890226" w:rsidP="00F629E3">
            <w:pPr>
              <w:rPr>
                <w:rFonts w:cs="Calibri"/>
                <w:bCs/>
                <w:sz w:val="20"/>
                <w:szCs w:val="20"/>
              </w:rPr>
            </w:pPr>
          </w:p>
          <w:p w14:paraId="7E09647E" w14:textId="0F9DC659" w:rsidR="00DD7A21" w:rsidRPr="00F24765" w:rsidRDefault="00F629E3" w:rsidP="00F629E3">
            <w:pPr>
              <w:rPr>
                <w:rFonts w:cs="Calibri"/>
                <w:bCs/>
                <w:sz w:val="20"/>
                <w:szCs w:val="20"/>
              </w:rPr>
            </w:pPr>
            <w:r w:rsidRPr="00F24765">
              <w:rPr>
                <w:rFonts w:cs="Calibri"/>
                <w:bCs/>
                <w:sz w:val="20"/>
                <w:szCs w:val="20"/>
              </w:rPr>
              <w:t>Crea bitácora de lecciones aprendidas a partir de los resultados de la verificación del software.</w:t>
            </w:r>
          </w:p>
          <w:p w14:paraId="2F766FA8" w14:textId="77777777" w:rsidR="00890226" w:rsidRPr="00F24765" w:rsidRDefault="00890226" w:rsidP="00F629E3">
            <w:pPr>
              <w:rPr>
                <w:rFonts w:cs="Calibri"/>
                <w:bCs/>
                <w:sz w:val="20"/>
                <w:szCs w:val="20"/>
              </w:rPr>
            </w:pPr>
          </w:p>
          <w:p w14:paraId="1F62CDC0" w14:textId="77777777" w:rsidR="00890226" w:rsidRPr="00F24765" w:rsidRDefault="00890226" w:rsidP="00F629E3">
            <w:pPr>
              <w:rPr>
                <w:rFonts w:cs="Calibri"/>
                <w:bCs/>
                <w:sz w:val="20"/>
                <w:szCs w:val="20"/>
              </w:rPr>
            </w:pPr>
          </w:p>
          <w:p w14:paraId="2BC318D4" w14:textId="77777777" w:rsidR="00890226" w:rsidRPr="00F24765" w:rsidRDefault="00890226" w:rsidP="00F629E3">
            <w:pPr>
              <w:rPr>
                <w:rFonts w:cs="Calibri"/>
                <w:bCs/>
                <w:sz w:val="20"/>
                <w:szCs w:val="20"/>
              </w:rPr>
            </w:pPr>
          </w:p>
          <w:p w14:paraId="638C85F5" w14:textId="77777777" w:rsidR="00890226" w:rsidRPr="00F24765" w:rsidRDefault="00890226" w:rsidP="00F629E3">
            <w:pPr>
              <w:rPr>
                <w:rFonts w:cs="Calibri"/>
                <w:bCs/>
                <w:sz w:val="20"/>
                <w:szCs w:val="20"/>
              </w:rPr>
            </w:pPr>
          </w:p>
          <w:p w14:paraId="639BFFAD" w14:textId="72AC864E" w:rsidR="00890226" w:rsidRPr="00F24765" w:rsidRDefault="00890226" w:rsidP="00F629E3">
            <w:pPr>
              <w:rPr>
                <w:rFonts w:cs="Calibri"/>
                <w:bCs/>
                <w:sz w:val="20"/>
                <w:szCs w:val="20"/>
              </w:rPr>
            </w:pPr>
            <w:r w:rsidRPr="00F24765">
              <w:rPr>
                <w:rFonts w:cs="Calibri"/>
                <w:bCs/>
                <w:sz w:val="20"/>
                <w:szCs w:val="20"/>
              </w:rPr>
              <w:t>Elabora informe de evaluación de la calidad de acuerdo con los resultados de la verificación</w:t>
            </w:r>
          </w:p>
          <w:p w14:paraId="0B07488E" w14:textId="19300E29" w:rsidR="00890226" w:rsidRPr="00F24765" w:rsidRDefault="00890226" w:rsidP="00F629E3">
            <w:pPr>
              <w:rPr>
                <w:rFonts w:cs="Calibri"/>
                <w:b/>
                <w:sz w:val="20"/>
                <w:szCs w:val="20"/>
              </w:rPr>
            </w:pPr>
          </w:p>
        </w:tc>
        <w:tc>
          <w:tcPr>
            <w:tcW w:w="3260" w:type="dxa"/>
          </w:tcPr>
          <w:p w14:paraId="18BCEA2D" w14:textId="77777777" w:rsidR="0010029A" w:rsidRPr="00F24765" w:rsidRDefault="0010029A" w:rsidP="005A2E8E">
            <w:pPr>
              <w:jc w:val="center"/>
              <w:rPr>
                <w:rFonts w:cs="Calibri"/>
                <w:b/>
                <w:sz w:val="20"/>
                <w:szCs w:val="20"/>
              </w:rPr>
            </w:pPr>
          </w:p>
          <w:p w14:paraId="506B6810" w14:textId="77777777" w:rsidR="0010029A" w:rsidRPr="00F24765" w:rsidRDefault="0010029A" w:rsidP="005A2E8E">
            <w:pPr>
              <w:jc w:val="center"/>
              <w:rPr>
                <w:rFonts w:cs="Calibri"/>
                <w:b/>
                <w:sz w:val="20"/>
                <w:szCs w:val="20"/>
              </w:rPr>
            </w:pPr>
          </w:p>
          <w:p w14:paraId="3CF24EA6" w14:textId="77777777" w:rsidR="0010029A" w:rsidRPr="00F24765" w:rsidRDefault="0010029A" w:rsidP="005A2E8E">
            <w:pPr>
              <w:jc w:val="center"/>
              <w:rPr>
                <w:rFonts w:cs="Calibri"/>
                <w:b/>
                <w:sz w:val="20"/>
                <w:szCs w:val="20"/>
              </w:rPr>
            </w:pPr>
          </w:p>
          <w:p w14:paraId="66209104" w14:textId="438413A4" w:rsidR="00DD7A21" w:rsidRPr="00F24765" w:rsidRDefault="00D24DF6" w:rsidP="005A2E8E">
            <w:pPr>
              <w:jc w:val="center"/>
              <w:rPr>
                <w:rFonts w:cs="Calibri"/>
                <w:b/>
                <w:sz w:val="20"/>
                <w:szCs w:val="20"/>
              </w:rPr>
            </w:pPr>
            <w:r w:rsidRPr="00F24765">
              <w:rPr>
                <w:rFonts w:cs="Calibri"/>
                <w:b/>
                <w:sz w:val="20"/>
                <w:szCs w:val="20"/>
              </w:rPr>
              <w:t>Cuestionario</w:t>
            </w:r>
          </w:p>
          <w:p w14:paraId="595ADB85" w14:textId="77777777" w:rsidR="00F629E3" w:rsidRPr="00F24765" w:rsidRDefault="00F629E3" w:rsidP="005A2E8E">
            <w:pPr>
              <w:jc w:val="center"/>
              <w:rPr>
                <w:rFonts w:cs="Calibri"/>
                <w:b/>
                <w:sz w:val="20"/>
                <w:szCs w:val="20"/>
              </w:rPr>
            </w:pPr>
          </w:p>
          <w:p w14:paraId="67EE194D" w14:textId="77777777" w:rsidR="0010029A" w:rsidRPr="00F24765" w:rsidRDefault="0010029A" w:rsidP="005A2E8E">
            <w:pPr>
              <w:jc w:val="center"/>
              <w:rPr>
                <w:rFonts w:cs="Calibri"/>
                <w:b/>
                <w:sz w:val="20"/>
                <w:szCs w:val="20"/>
              </w:rPr>
            </w:pPr>
          </w:p>
          <w:p w14:paraId="1C120A60" w14:textId="77777777" w:rsidR="0010029A" w:rsidRPr="00F24765" w:rsidRDefault="0010029A" w:rsidP="005A2E8E">
            <w:pPr>
              <w:jc w:val="center"/>
              <w:rPr>
                <w:rFonts w:cs="Calibri"/>
                <w:b/>
                <w:sz w:val="20"/>
                <w:szCs w:val="20"/>
              </w:rPr>
            </w:pPr>
          </w:p>
          <w:p w14:paraId="4A8D68B2" w14:textId="77777777" w:rsidR="0010029A" w:rsidRPr="00F24765" w:rsidRDefault="0010029A" w:rsidP="005A2E8E">
            <w:pPr>
              <w:jc w:val="center"/>
              <w:rPr>
                <w:rFonts w:cs="Calibri"/>
                <w:b/>
                <w:sz w:val="20"/>
                <w:szCs w:val="20"/>
              </w:rPr>
            </w:pPr>
          </w:p>
          <w:p w14:paraId="5CBB81B5" w14:textId="77777777" w:rsidR="0010029A" w:rsidRPr="00F24765" w:rsidRDefault="0010029A" w:rsidP="005A2E8E">
            <w:pPr>
              <w:jc w:val="center"/>
              <w:rPr>
                <w:rFonts w:cs="Calibri"/>
                <w:b/>
                <w:sz w:val="20"/>
                <w:szCs w:val="20"/>
              </w:rPr>
            </w:pPr>
          </w:p>
          <w:p w14:paraId="65B80402" w14:textId="77777777" w:rsidR="0010029A" w:rsidRPr="00F24765" w:rsidRDefault="0010029A" w:rsidP="005A2E8E">
            <w:pPr>
              <w:jc w:val="center"/>
              <w:rPr>
                <w:rFonts w:cs="Calibri"/>
                <w:b/>
                <w:sz w:val="20"/>
                <w:szCs w:val="20"/>
              </w:rPr>
            </w:pPr>
          </w:p>
          <w:p w14:paraId="77FDE901" w14:textId="5A3CCC6B" w:rsidR="00F629E3" w:rsidRPr="00F24765" w:rsidRDefault="00D24DF6" w:rsidP="005A2E8E">
            <w:pPr>
              <w:jc w:val="center"/>
              <w:rPr>
                <w:rFonts w:cs="Calibri"/>
                <w:b/>
                <w:sz w:val="20"/>
                <w:szCs w:val="20"/>
              </w:rPr>
            </w:pPr>
            <w:r w:rsidRPr="00F24765">
              <w:rPr>
                <w:rFonts w:cs="Calibri"/>
                <w:b/>
                <w:sz w:val="20"/>
                <w:szCs w:val="20"/>
              </w:rPr>
              <w:t>Listas de chequeo</w:t>
            </w:r>
          </w:p>
          <w:p w14:paraId="64D74C75" w14:textId="77777777" w:rsidR="00F629E3" w:rsidRPr="00F24765" w:rsidRDefault="00F629E3" w:rsidP="005A2E8E">
            <w:pPr>
              <w:jc w:val="center"/>
              <w:rPr>
                <w:rFonts w:cs="Calibri"/>
                <w:b/>
                <w:sz w:val="20"/>
                <w:szCs w:val="20"/>
              </w:rPr>
            </w:pPr>
          </w:p>
          <w:p w14:paraId="278940B2" w14:textId="77777777" w:rsidR="0004009B" w:rsidRPr="00F24765" w:rsidRDefault="0004009B" w:rsidP="005A2E8E">
            <w:pPr>
              <w:jc w:val="center"/>
              <w:rPr>
                <w:rFonts w:cs="Calibri"/>
                <w:b/>
                <w:sz w:val="20"/>
                <w:szCs w:val="20"/>
              </w:rPr>
            </w:pPr>
          </w:p>
          <w:p w14:paraId="5E8AECE7" w14:textId="77777777" w:rsidR="0010029A" w:rsidRPr="00F24765" w:rsidRDefault="0010029A" w:rsidP="005A2E8E">
            <w:pPr>
              <w:jc w:val="center"/>
              <w:rPr>
                <w:rFonts w:cs="Calibri"/>
                <w:b/>
                <w:sz w:val="20"/>
                <w:szCs w:val="20"/>
              </w:rPr>
            </w:pPr>
          </w:p>
          <w:p w14:paraId="769A91C3" w14:textId="77777777" w:rsidR="00F629E3" w:rsidRPr="00F24765" w:rsidRDefault="00F629E3" w:rsidP="005A2E8E">
            <w:pPr>
              <w:jc w:val="center"/>
              <w:rPr>
                <w:rFonts w:cs="Calibri"/>
                <w:b/>
                <w:sz w:val="20"/>
                <w:szCs w:val="20"/>
              </w:rPr>
            </w:pPr>
          </w:p>
          <w:p w14:paraId="317725C3" w14:textId="00CB4EE5" w:rsidR="00F629E3" w:rsidRPr="00F24765" w:rsidRDefault="00F629E3" w:rsidP="005A2E8E">
            <w:pPr>
              <w:jc w:val="center"/>
              <w:rPr>
                <w:rFonts w:cs="Calibri"/>
                <w:b/>
                <w:sz w:val="20"/>
                <w:szCs w:val="20"/>
              </w:rPr>
            </w:pPr>
          </w:p>
        </w:tc>
      </w:tr>
    </w:tbl>
    <w:p w14:paraId="1872FBD7" w14:textId="0E3419C3" w:rsidR="001C7ADC" w:rsidRPr="00F24765" w:rsidRDefault="001C7ADC" w:rsidP="00B53D0D">
      <w:pPr>
        <w:spacing w:after="0" w:line="240" w:lineRule="auto"/>
        <w:jc w:val="both"/>
        <w:rPr>
          <w:rFonts w:cs="Calibri"/>
          <w:b/>
          <w:color w:val="000000" w:themeColor="text1"/>
        </w:rPr>
      </w:pPr>
    </w:p>
    <w:p w14:paraId="0CCB4776" w14:textId="659BA2FB" w:rsidR="00B53D0D" w:rsidRPr="00F24765" w:rsidRDefault="00B53D0D" w:rsidP="0010477C">
      <w:pPr>
        <w:pStyle w:val="Prrafodelista"/>
        <w:numPr>
          <w:ilvl w:val="0"/>
          <w:numId w:val="18"/>
        </w:numPr>
        <w:tabs>
          <w:tab w:val="left" w:pos="567"/>
        </w:tabs>
        <w:ind w:hanging="720"/>
        <w:jc w:val="both"/>
        <w:rPr>
          <w:rFonts w:ascii="Calibri" w:hAnsi="Calibri" w:cs="Calibri"/>
          <w:b/>
        </w:rPr>
      </w:pPr>
      <w:r w:rsidRPr="00F24765">
        <w:rPr>
          <w:rFonts w:ascii="Calibri" w:hAnsi="Calibri" w:cs="Calibri"/>
          <w:b/>
        </w:rPr>
        <w:t>GLOSARIO DE TÉRMINOS</w:t>
      </w:r>
    </w:p>
    <w:p w14:paraId="0BC4354E" w14:textId="77777777" w:rsidR="00387582" w:rsidRPr="00F24765" w:rsidRDefault="00387582" w:rsidP="00387582">
      <w:pPr>
        <w:pStyle w:val="Prrafodelista"/>
        <w:tabs>
          <w:tab w:val="left" w:pos="567"/>
        </w:tabs>
        <w:jc w:val="both"/>
        <w:rPr>
          <w:rFonts w:ascii="Calibri" w:hAnsi="Calibri" w:cs="Calibri"/>
          <w:b/>
        </w:rPr>
      </w:pPr>
    </w:p>
    <w:p w14:paraId="0793011C" w14:textId="77777777" w:rsidR="00387582" w:rsidRPr="00F24765" w:rsidRDefault="00387582" w:rsidP="00387582">
      <w:pPr>
        <w:pStyle w:val="Prrafodelista"/>
        <w:numPr>
          <w:ilvl w:val="0"/>
          <w:numId w:val="30"/>
        </w:numPr>
        <w:jc w:val="both"/>
        <w:rPr>
          <w:rFonts w:ascii="Calibri" w:hAnsi="Calibri" w:cs="Calibri"/>
          <w:bCs/>
        </w:rPr>
      </w:pPr>
      <w:r w:rsidRPr="00F24765">
        <w:rPr>
          <w:rFonts w:ascii="Calibri" w:hAnsi="Calibri" w:cs="Calibri"/>
          <w:bCs/>
        </w:rPr>
        <w:t>Pruebas de software: Proceso de evaluación de un software para detectar defectos, errores o problemas antes de su lanzamiento al mercado.</w:t>
      </w:r>
    </w:p>
    <w:p w14:paraId="0B15942F" w14:textId="77777777" w:rsidR="00184F1C" w:rsidRPr="00F24765" w:rsidRDefault="00184F1C" w:rsidP="00184F1C">
      <w:pPr>
        <w:pStyle w:val="Prrafodelista"/>
        <w:jc w:val="both"/>
        <w:rPr>
          <w:rFonts w:ascii="Calibri" w:hAnsi="Calibri" w:cs="Calibri"/>
          <w:bCs/>
        </w:rPr>
      </w:pPr>
    </w:p>
    <w:p w14:paraId="2DEDCF45" w14:textId="77777777" w:rsidR="00387582" w:rsidRPr="00F24765" w:rsidRDefault="00387582" w:rsidP="00387582">
      <w:pPr>
        <w:pStyle w:val="Prrafodelista"/>
        <w:numPr>
          <w:ilvl w:val="0"/>
          <w:numId w:val="30"/>
        </w:numPr>
        <w:jc w:val="both"/>
        <w:rPr>
          <w:rFonts w:ascii="Calibri" w:hAnsi="Calibri" w:cs="Calibri"/>
          <w:bCs/>
        </w:rPr>
      </w:pPr>
      <w:r w:rsidRPr="00F24765">
        <w:rPr>
          <w:rFonts w:ascii="Calibri" w:hAnsi="Calibri" w:cs="Calibri"/>
          <w:bCs/>
        </w:rPr>
        <w:t>Defecto: Una desviación del comportamiento esperado de un software. También se conoce como bug.</w:t>
      </w:r>
    </w:p>
    <w:p w14:paraId="700F6314" w14:textId="77777777" w:rsidR="00184F1C" w:rsidRPr="00F24765" w:rsidRDefault="00184F1C" w:rsidP="00184F1C">
      <w:pPr>
        <w:pStyle w:val="Prrafodelista"/>
        <w:rPr>
          <w:rFonts w:ascii="Calibri" w:hAnsi="Calibri" w:cs="Calibri"/>
          <w:bCs/>
        </w:rPr>
      </w:pPr>
    </w:p>
    <w:p w14:paraId="27DF12D7" w14:textId="7155C5DB" w:rsidR="0010477C" w:rsidRPr="00F24765" w:rsidRDefault="00387582" w:rsidP="00387582">
      <w:pPr>
        <w:pStyle w:val="Prrafodelista"/>
        <w:numPr>
          <w:ilvl w:val="0"/>
          <w:numId w:val="30"/>
        </w:numPr>
        <w:jc w:val="both"/>
        <w:rPr>
          <w:rFonts w:ascii="Calibri" w:hAnsi="Calibri" w:cs="Calibri"/>
          <w:bCs/>
        </w:rPr>
      </w:pPr>
      <w:r w:rsidRPr="00F24765">
        <w:rPr>
          <w:rFonts w:ascii="Calibri" w:hAnsi="Calibri" w:cs="Calibri"/>
          <w:bCs/>
        </w:rPr>
        <w:t>Caso de prueba: Un conjunto de pasos y datos de entrada que se utilizan para probar una funcionalidad específica de un software.</w:t>
      </w:r>
    </w:p>
    <w:p w14:paraId="13BE3AF2" w14:textId="77777777" w:rsidR="00184F1C" w:rsidRPr="00F24765" w:rsidRDefault="00184F1C" w:rsidP="00184F1C">
      <w:pPr>
        <w:pStyle w:val="Prrafodelista"/>
        <w:rPr>
          <w:rFonts w:ascii="Calibri" w:hAnsi="Calibri" w:cs="Calibri"/>
          <w:bCs/>
        </w:rPr>
      </w:pPr>
    </w:p>
    <w:p w14:paraId="2EE0EE8C" w14:textId="77777777" w:rsidR="00387582" w:rsidRPr="00F24765" w:rsidRDefault="00387582" w:rsidP="00387582">
      <w:pPr>
        <w:pStyle w:val="Prrafodelista"/>
        <w:numPr>
          <w:ilvl w:val="0"/>
          <w:numId w:val="30"/>
        </w:numPr>
        <w:jc w:val="both"/>
        <w:rPr>
          <w:rFonts w:ascii="Calibri" w:hAnsi="Calibri" w:cs="Calibri"/>
          <w:bCs/>
        </w:rPr>
      </w:pPr>
      <w:r w:rsidRPr="00F24765">
        <w:rPr>
          <w:rFonts w:ascii="Calibri" w:hAnsi="Calibri" w:cs="Calibri"/>
          <w:bCs/>
        </w:rPr>
        <w:t>Prueba de seguridad: Prueba que evalúa la resistencia del software a ataques, vulnerabilidades y riesgos de seguridad.</w:t>
      </w:r>
    </w:p>
    <w:p w14:paraId="062C3546" w14:textId="77777777" w:rsidR="00387582" w:rsidRPr="00F24765" w:rsidRDefault="00387582" w:rsidP="00387582">
      <w:pPr>
        <w:pStyle w:val="Prrafodelista"/>
        <w:jc w:val="both"/>
        <w:rPr>
          <w:rFonts w:ascii="Calibri" w:hAnsi="Calibri" w:cs="Calibri"/>
          <w:bCs/>
        </w:rPr>
      </w:pPr>
    </w:p>
    <w:p w14:paraId="69046BAF" w14:textId="77777777" w:rsidR="00387582" w:rsidRPr="00F24765" w:rsidRDefault="00387582" w:rsidP="00387582">
      <w:pPr>
        <w:pStyle w:val="Prrafodelista"/>
        <w:numPr>
          <w:ilvl w:val="0"/>
          <w:numId w:val="30"/>
        </w:numPr>
        <w:jc w:val="both"/>
        <w:rPr>
          <w:rFonts w:ascii="Calibri" w:hAnsi="Calibri" w:cs="Calibri"/>
          <w:bCs/>
        </w:rPr>
      </w:pPr>
      <w:r w:rsidRPr="00F24765">
        <w:rPr>
          <w:rFonts w:ascii="Calibri" w:hAnsi="Calibri" w:cs="Calibri"/>
          <w:bCs/>
        </w:rPr>
        <w:t>Prueba de integración: Prueba que verifica la correcta integración de diferentes componentes o módulos de software para asegurar su funcionamiento conjunto.</w:t>
      </w:r>
    </w:p>
    <w:p w14:paraId="69A40DAF" w14:textId="77777777" w:rsidR="00387582" w:rsidRPr="00F24765" w:rsidRDefault="00387582" w:rsidP="00387582">
      <w:pPr>
        <w:pStyle w:val="Prrafodelista"/>
        <w:jc w:val="both"/>
        <w:rPr>
          <w:rFonts w:ascii="Calibri" w:hAnsi="Calibri" w:cs="Calibri"/>
          <w:bCs/>
        </w:rPr>
      </w:pPr>
    </w:p>
    <w:p w14:paraId="55ADEF1B" w14:textId="77777777" w:rsidR="00387582" w:rsidRPr="00F24765" w:rsidRDefault="00387582" w:rsidP="00387582">
      <w:pPr>
        <w:pStyle w:val="Prrafodelista"/>
        <w:numPr>
          <w:ilvl w:val="0"/>
          <w:numId w:val="30"/>
        </w:numPr>
        <w:jc w:val="both"/>
        <w:rPr>
          <w:rFonts w:ascii="Calibri" w:hAnsi="Calibri" w:cs="Calibri"/>
          <w:bCs/>
        </w:rPr>
      </w:pPr>
      <w:r w:rsidRPr="00F24765">
        <w:rPr>
          <w:rFonts w:ascii="Calibri" w:hAnsi="Calibri" w:cs="Calibri"/>
          <w:bCs/>
        </w:rPr>
        <w:t>Informe de pruebas: Documento que resume los resultados de las pruebas realizadas, incluyendo los defectos encontrados, las actividades de prueba realizadas y las conclusiones.</w:t>
      </w:r>
    </w:p>
    <w:p w14:paraId="0CBAB44E" w14:textId="77777777" w:rsidR="00387582" w:rsidRPr="00F24765" w:rsidRDefault="00387582" w:rsidP="00387582">
      <w:pPr>
        <w:pStyle w:val="Prrafodelista"/>
        <w:jc w:val="both"/>
        <w:rPr>
          <w:rFonts w:ascii="Calibri" w:hAnsi="Calibri" w:cs="Calibri"/>
          <w:bCs/>
        </w:rPr>
      </w:pPr>
    </w:p>
    <w:p w14:paraId="71A3D17A" w14:textId="77777777" w:rsidR="00387582" w:rsidRPr="00F24765" w:rsidRDefault="00387582" w:rsidP="00387582">
      <w:pPr>
        <w:pStyle w:val="Prrafodelista"/>
        <w:numPr>
          <w:ilvl w:val="0"/>
          <w:numId w:val="30"/>
        </w:numPr>
        <w:jc w:val="both"/>
        <w:rPr>
          <w:rFonts w:ascii="Calibri" w:hAnsi="Calibri" w:cs="Calibri"/>
          <w:bCs/>
        </w:rPr>
      </w:pPr>
      <w:r w:rsidRPr="00F24765">
        <w:rPr>
          <w:rFonts w:ascii="Calibri" w:hAnsi="Calibri" w:cs="Calibri"/>
          <w:bCs/>
        </w:rPr>
        <w:t>Ciclo de vida de pruebas: Conjunto de fases o etapas que conforman el proceso de pruebas de software, desde la planificación hasta la ejecución y análisis de resultados.</w:t>
      </w:r>
    </w:p>
    <w:p w14:paraId="34A8178D" w14:textId="77777777" w:rsidR="00387582" w:rsidRPr="00F24765" w:rsidRDefault="00387582" w:rsidP="00387582">
      <w:pPr>
        <w:pStyle w:val="Prrafodelista"/>
        <w:jc w:val="both"/>
        <w:rPr>
          <w:rFonts w:ascii="Calibri" w:hAnsi="Calibri" w:cs="Calibri"/>
          <w:bCs/>
        </w:rPr>
      </w:pPr>
    </w:p>
    <w:p w14:paraId="2F9C5B28" w14:textId="77777777" w:rsidR="00387582" w:rsidRPr="00F24765" w:rsidRDefault="00387582" w:rsidP="00387582">
      <w:pPr>
        <w:pStyle w:val="Prrafodelista"/>
        <w:numPr>
          <w:ilvl w:val="0"/>
          <w:numId w:val="30"/>
        </w:numPr>
        <w:jc w:val="both"/>
        <w:rPr>
          <w:rFonts w:ascii="Calibri" w:hAnsi="Calibri" w:cs="Calibri"/>
          <w:bCs/>
        </w:rPr>
      </w:pPr>
      <w:r w:rsidRPr="00F24765">
        <w:rPr>
          <w:rFonts w:ascii="Calibri" w:hAnsi="Calibri" w:cs="Calibri"/>
          <w:bCs/>
        </w:rPr>
        <w:t>Estrategia de pruebas: Plan general que establece los enfoques, los recursos y los objetivos de las pruebas de software para asegurar la calidad del producto final.</w:t>
      </w:r>
    </w:p>
    <w:p w14:paraId="1C61ECB1" w14:textId="77777777" w:rsidR="00387582" w:rsidRPr="00F24765" w:rsidRDefault="00387582" w:rsidP="00387582">
      <w:pPr>
        <w:pStyle w:val="Prrafodelista"/>
        <w:jc w:val="both"/>
        <w:rPr>
          <w:rFonts w:ascii="Calibri" w:hAnsi="Calibri" w:cs="Calibri"/>
          <w:bCs/>
        </w:rPr>
      </w:pPr>
    </w:p>
    <w:p w14:paraId="303F7112" w14:textId="73C21000" w:rsidR="00F2610C" w:rsidRPr="00F24765" w:rsidRDefault="00387582" w:rsidP="00387582">
      <w:pPr>
        <w:pStyle w:val="Prrafodelista"/>
        <w:numPr>
          <w:ilvl w:val="0"/>
          <w:numId w:val="30"/>
        </w:numPr>
        <w:jc w:val="both"/>
        <w:rPr>
          <w:rFonts w:ascii="Calibri" w:hAnsi="Calibri" w:cs="Calibri"/>
          <w:bCs/>
        </w:rPr>
      </w:pPr>
      <w:r w:rsidRPr="00F24765">
        <w:rPr>
          <w:rFonts w:ascii="Calibri" w:hAnsi="Calibri" w:cs="Calibri"/>
          <w:bCs/>
        </w:rPr>
        <w:t>Herramienta de pruebas: Software o conjunto de programas que se utilizan para planificar, diseñar, ejecutar y analizar pruebas de software de manera automatizada o asistida por herramientas</w:t>
      </w:r>
    </w:p>
    <w:p w14:paraId="410BC65B" w14:textId="7BC57310" w:rsidR="00F2610C" w:rsidRPr="00F24765" w:rsidRDefault="00F2610C" w:rsidP="007A5CF1">
      <w:pPr>
        <w:jc w:val="both"/>
        <w:rPr>
          <w:rFonts w:cs="Calibri"/>
          <w:b/>
        </w:rPr>
      </w:pPr>
    </w:p>
    <w:p w14:paraId="6D812BFE" w14:textId="77777777" w:rsidR="00B53D0D" w:rsidRPr="00F24765" w:rsidRDefault="00B53D0D" w:rsidP="00B53D0D">
      <w:pPr>
        <w:jc w:val="both"/>
        <w:rPr>
          <w:rFonts w:cs="Calibri"/>
          <w:b/>
        </w:rPr>
      </w:pPr>
      <w:r w:rsidRPr="00F24765">
        <w:rPr>
          <w:rFonts w:cs="Calibri"/>
          <w:b/>
        </w:rPr>
        <w:lastRenderedPageBreak/>
        <w:t>6. REFERENTES BILBIOGRÁFICOS</w:t>
      </w:r>
    </w:p>
    <w:p w14:paraId="05DD62B5" w14:textId="7D07BC47" w:rsidR="0004009B" w:rsidRPr="00F24765" w:rsidRDefault="0004009B" w:rsidP="000D6817">
      <w:pPr>
        <w:spacing w:before="100" w:beforeAutospacing="1" w:after="0" w:line="480" w:lineRule="auto"/>
        <w:ind w:left="720" w:hanging="720"/>
        <w:rPr>
          <w:rFonts w:eastAsia="Times New Roman" w:cs="Calibri"/>
          <w:lang w:eastAsia="es-CO"/>
        </w:rPr>
      </w:pPr>
      <w:r w:rsidRPr="00F24765">
        <w:rPr>
          <w:rFonts w:eastAsia="Times New Roman" w:cs="Calibri"/>
          <w:lang w:eastAsia="es-CO"/>
        </w:rPr>
        <w:t xml:space="preserve">¿Qué es el Agile Testing?: Guía + libros. (s/f). https://www.crehana.com. Recuperado el 13 de abril de 2023, de </w:t>
      </w:r>
      <w:hyperlink r:id="rId20" w:history="1">
        <w:r w:rsidR="000D6817" w:rsidRPr="00F24765">
          <w:rPr>
            <w:rFonts w:eastAsia="Times New Roman" w:cs="Calibri"/>
            <w:lang w:eastAsia="es-CO"/>
          </w:rPr>
          <w:t>https://www.crehana.com/blog/estilo-vida/agile-testing/</w:t>
        </w:r>
      </w:hyperlink>
    </w:p>
    <w:p w14:paraId="31E4C7CB" w14:textId="1994F6B3" w:rsidR="000D6817" w:rsidRPr="00F24765" w:rsidRDefault="000D6817" w:rsidP="000D6817">
      <w:pPr>
        <w:spacing w:before="100" w:beforeAutospacing="1" w:after="0" w:line="480" w:lineRule="auto"/>
        <w:ind w:left="720" w:hanging="720"/>
        <w:rPr>
          <w:rFonts w:eastAsia="Times New Roman" w:cs="Calibri"/>
          <w:lang w:eastAsia="es-CO"/>
        </w:rPr>
      </w:pPr>
      <w:r w:rsidRPr="00F24765">
        <w:rPr>
          <w:rFonts w:eastAsia="Times New Roman" w:cs="Calibri"/>
          <w:lang w:eastAsia="es-CO"/>
        </w:rPr>
        <w:t>Angulo, A. (s/f). </w:t>
      </w:r>
      <w:r w:rsidRPr="00F24765">
        <w:rPr>
          <w:rFonts w:eastAsia="Times New Roman" w:cs="Calibri"/>
          <w:i/>
          <w:iCs/>
          <w:lang w:eastAsia="es-CO"/>
        </w:rPr>
        <w:t>Fundamentos de Calidad de Software</w:t>
      </w:r>
      <w:r w:rsidRPr="00F24765">
        <w:rPr>
          <w:rFonts w:eastAsia="Times New Roman" w:cs="Calibri"/>
          <w:lang w:eastAsia="es-CO"/>
        </w:rPr>
        <w:t xml:space="preserve">. Genial.ly. Recuperado el 13 de abril de 2023, de </w:t>
      </w:r>
      <w:hyperlink r:id="rId21" w:history="1">
        <w:r w:rsidR="009B4A57" w:rsidRPr="00F24765">
          <w:rPr>
            <w:rStyle w:val="Hipervnculo"/>
            <w:rFonts w:eastAsia="Times New Roman" w:cs="Calibri"/>
            <w:lang w:eastAsia="es-CO"/>
          </w:rPr>
          <w:t>https://view.genial.ly/635d63a42f2ada00126988a5/presentation-fundamentos-de-calidad-de-software</w:t>
        </w:r>
      </w:hyperlink>
      <w:r w:rsidR="009B4A57" w:rsidRPr="00F24765">
        <w:rPr>
          <w:rFonts w:eastAsia="Times New Roman" w:cs="Calibri"/>
          <w:lang w:eastAsia="es-CO"/>
        </w:rPr>
        <w:t>.</w:t>
      </w:r>
    </w:p>
    <w:p w14:paraId="76D087BF" w14:textId="77777777" w:rsidR="00115C48" w:rsidRPr="00F24765" w:rsidRDefault="00115C48" w:rsidP="00115C48">
      <w:pPr>
        <w:spacing w:before="100" w:beforeAutospacing="1" w:after="0" w:line="480" w:lineRule="auto"/>
        <w:ind w:left="720" w:hanging="720"/>
        <w:rPr>
          <w:rFonts w:eastAsia="Times New Roman" w:cs="Calibri"/>
          <w:lang w:val="en-US" w:eastAsia="es-CO"/>
        </w:rPr>
      </w:pPr>
      <w:r w:rsidRPr="00F24765">
        <w:rPr>
          <w:rFonts w:eastAsia="Times New Roman" w:cs="Calibri"/>
          <w:lang w:eastAsia="es-CO"/>
        </w:rPr>
        <w:t xml:space="preserve">Gil, B. (2018, febrero 15). Agile testing. </w:t>
      </w:r>
      <w:r w:rsidRPr="00F24765">
        <w:rPr>
          <w:rFonts w:eastAsia="Times New Roman" w:cs="Calibri"/>
          <w:lang w:val="en-US" w:eastAsia="es-CO"/>
        </w:rPr>
        <w:t>Sngular. https://www.sngular.com/es/agile-testing/</w:t>
      </w:r>
    </w:p>
    <w:p w14:paraId="09470CB5" w14:textId="77777777" w:rsidR="009B4A57" w:rsidRPr="00F24765" w:rsidRDefault="009B4A57" w:rsidP="009B4A57">
      <w:pPr>
        <w:spacing w:before="100" w:beforeAutospacing="1" w:after="0" w:line="480" w:lineRule="auto"/>
        <w:ind w:left="720" w:hanging="720"/>
        <w:rPr>
          <w:rFonts w:eastAsia="Times New Roman" w:cs="Calibri"/>
          <w:i/>
          <w:iCs/>
          <w:lang w:val="en-US" w:eastAsia="es-CO"/>
        </w:rPr>
      </w:pPr>
      <w:r w:rsidRPr="00F24765">
        <w:rPr>
          <w:rFonts w:eastAsia="Times New Roman" w:cs="Calibri"/>
          <w:i/>
          <w:iCs/>
          <w:lang w:val="en-US" w:eastAsia="es-CO"/>
        </w:rPr>
        <w:t xml:space="preserve">Kleer | Agile Coaching, Consulting &amp; Training [@kleer_la]. </w:t>
      </w:r>
      <w:r w:rsidRPr="00F24765">
        <w:rPr>
          <w:rFonts w:eastAsia="Times New Roman" w:cs="Calibri"/>
          <w:i/>
          <w:iCs/>
          <w:lang w:eastAsia="es-CO"/>
        </w:rPr>
        <w:t xml:space="preserve">(2018, abril 23). Introducción al Agile Testing. </w:t>
      </w:r>
      <w:r w:rsidRPr="00F24765">
        <w:rPr>
          <w:rFonts w:eastAsia="Times New Roman" w:cs="Calibri"/>
          <w:i/>
          <w:iCs/>
          <w:lang w:val="en-US" w:eastAsia="es-CO"/>
        </w:rPr>
        <w:t>Youtube. https://www.youtube.com/watch?v=839L2-qc63M</w:t>
      </w:r>
    </w:p>
    <w:p w14:paraId="3422E146" w14:textId="77777777" w:rsidR="004136AE" w:rsidRPr="00F24765" w:rsidRDefault="004136AE" w:rsidP="004136AE">
      <w:pPr>
        <w:spacing w:before="100" w:beforeAutospacing="1" w:after="0" w:line="480" w:lineRule="auto"/>
        <w:ind w:left="720" w:hanging="720"/>
        <w:rPr>
          <w:rFonts w:eastAsia="Times New Roman" w:cs="Calibri"/>
          <w:i/>
          <w:iCs/>
          <w:lang w:eastAsia="es-CO"/>
        </w:rPr>
      </w:pPr>
      <w:r w:rsidRPr="00F24765">
        <w:rPr>
          <w:rFonts w:eastAsia="Times New Roman" w:cs="Calibri"/>
          <w:i/>
          <w:iCs/>
          <w:lang w:val="en-US" w:eastAsia="es-CO"/>
        </w:rPr>
        <w:t xml:space="preserve">Publicado por pmoinformatica.com. (s/f). </w:t>
      </w:r>
      <w:r w:rsidRPr="00F24765">
        <w:rPr>
          <w:rFonts w:eastAsia="Times New Roman" w:cs="Calibri"/>
          <w:i/>
          <w:iCs/>
          <w:lang w:eastAsia="es-CO"/>
        </w:rPr>
        <w:t>Qué es el Agile Testing y cuáles son sus principios y estrategias. Pmoinformatica.com. Recuperado el 13 de abril de 2023, de http://www.pmoinformatica.com/2015/03/que-es-el-agile-testing.html</w:t>
      </w:r>
    </w:p>
    <w:p w14:paraId="7A6FACEF" w14:textId="77777777" w:rsidR="00B53D0D" w:rsidRPr="00F24765" w:rsidRDefault="00B53D0D" w:rsidP="00B53D0D">
      <w:pPr>
        <w:jc w:val="both"/>
        <w:rPr>
          <w:rFonts w:cs="Calibri"/>
          <w:b/>
        </w:rPr>
      </w:pPr>
      <w:r w:rsidRPr="00F24765">
        <w:rPr>
          <w:rFonts w:cs="Calibr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F24765" w14:paraId="713DDDE6" w14:textId="77777777" w:rsidTr="003C275C">
        <w:tc>
          <w:tcPr>
            <w:tcW w:w="1242" w:type="dxa"/>
            <w:tcBorders>
              <w:top w:val="nil"/>
              <w:left w:val="nil"/>
            </w:tcBorders>
          </w:tcPr>
          <w:p w14:paraId="1FB9970D" w14:textId="77777777" w:rsidR="00B53D0D" w:rsidRPr="00F24765" w:rsidRDefault="00B53D0D" w:rsidP="003C275C">
            <w:pPr>
              <w:jc w:val="both"/>
              <w:rPr>
                <w:rFonts w:cs="Calibri"/>
                <w:b/>
              </w:rPr>
            </w:pPr>
          </w:p>
        </w:tc>
        <w:tc>
          <w:tcPr>
            <w:tcW w:w="2694" w:type="dxa"/>
          </w:tcPr>
          <w:p w14:paraId="2DE49AE6" w14:textId="77777777" w:rsidR="00B53D0D" w:rsidRPr="00F24765" w:rsidRDefault="00B53D0D" w:rsidP="003C275C">
            <w:pPr>
              <w:jc w:val="both"/>
              <w:rPr>
                <w:rFonts w:cs="Calibri"/>
                <w:b/>
              </w:rPr>
            </w:pPr>
            <w:r w:rsidRPr="00F24765">
              <w:rPr>
                <w:rFonts w:cs="Calibri"/>
                <w:b/>
              </w:rPr>
              <w:t>Nombre</w:t>
            </w:r>
          </w:p>
        </w:tc>
        <w:tc>
          <w:tcPr>
            <w:tcW w:w="1559" w:type="dxa"/>
          </w:tcPr>
          <w:p w14:paraId="361746D7" w14:textId="77777777" w:rsidR="00B53D0D" w:rsidRPr="00F24765" w:rsidRDefault="00B53D0D" w:rsidP="003C275C">
            <w:pPr>
              <w:jc w:val="both"/>
              <w:rPr>
                <w:rFonts w:cs="Calibri"/>
                <w:b/>
              </w:rPr>
            </w:pPr>
            <w:r w:rsidRPr="00F24765">
              <w:rPr>
                <w:rFonts w:cs="Calibri"/>
                <w:b/>
              </w:rPr>
              <w:t>Cargo</w:t>
            </w:r>
          </w:p>
        </w:tc>
        <w:tc>
          <w:tcPr>
            <w:tcW w:w="1701" w:type="dxa"/>
          </w:tcPr>
          <w:p w14:paraId="3605856A" w14:textId="77777777" w:rsidR="00B53D0D" w:rsidRPr="00F24765" w:rsidRDefault="00B53D0D" w:rsidP="003C275C">
            <w:pPr>
              <w:jc w:val="both"/>
              <w:rPr>
                <w:rFonts w:cs="Calibri"/>
                <w:b/>
              </w:rPr>
            </w:pPr>
            <w:r w:rsidRPr="00F24765">
              <w:rPr>
                <w:rFonts w:cs="Calibri"/>
                <w:b/>
              </w:rPr>
              <w:t>Dependencia</w:t>
            </w:r>
          </w:p>
        </w:tc>
        <w:tc>
          <w:tcPr>
            <w:tcW w:w="2551" w:type="dxa"/>
          </w:tcPr>
          <w:p w14:paraId="0CDC0F26" w14:textId="77777777" w:rsidR="00B53D0D" w:rsidRPr="00F24765" w:rsidRDefault="00B53D0D" w:rsidP="003C275C">
            <w:pPr>
              <w:jc w:val="both"/>
              <w:rPr>
                <w:rFonts w:cs="Calibri"/>
                <w:b/>
              </w:rPr>
            </w:pPr>
            <w:r w:rsidRPr="00F24765">
              <w:rPr>
                <w:rFonts w:cs="Calibri"/>
                <w:b/>
              </w:rPr>
              <w:t>Fecha</w:t>
            </w:r>
          </w:p>
        </w:tc>
      </w:tr>
      <w:tr w:rsidR="00AD77D6" w:rsidRPr="00F24765" w14:paraId="3F4A6432" w14:textId="77777777" w:rsidTr="003C275C">
        <w:tc>
          <w:tcPr>
            <w:tcW w:w="1242" w:type="dxa"/>
          </w:tcPr>
          <w:p w14:paraId="6D76AA20" w14:textId="77777777" w:rsidR="00AD77D6" w:rsidRPr="00F24765" w:rsidRDefault="00AD77D6" w:rsidP="00AD77D6">
            <w:pPr>
              <w:jc w:val="both"/>
              <w:rPr>
                <w:rFonts w:cs="Calibri"/>
                <w:b/>
              </w:rPr>
            </w:pPr>
            <w:r w:rsidRPr="00F24765">
              <w:rPr>
                <w:rFonts w:cs="Calibri"/>
                <w:b/>
              </w:rPr>
              <w:t>Autor (es)</w:t>
            </w:r>
          </w:p>
        </w:tc>
        <w:tc>
          <w:tcPr>
            <w:tcW w:w="2694" w:type="dxa"/>
          </w:tcPr>
          <w:p w14:paraId="5CECF86C" w14:textId="77777777" w:rsidR="00AD77D6" w:rsidRPr="00F24765" w:rsidRDefault="00685985" w:rsidP="003C005A">
            <w:pPr>
              <w:rPr>
                <w:rFonts w:cs="Calibri"/>
                <w:bCs/>
              </w:rPr>
            </w:pPr>
            <w:r w:rsidRPr="00F24765">
              <w:rPr>
                <w:rFonts w:cs="Calibri"/>
                <w:bCs/>
              </w:rPr>
              <w:t>Adriana Lucia Rincón Forero.</w:t>
            </w:r>
          </w:p>
          <w:p w14:paraId="7C698B47" w14:textId="5FCC6A68" w:rsidR="00685985" w:rsidRPr="00F24765" w:rsidRDefault="00685985" w:rsidP="003C005A">
            <w:pPr>
              <w:rPr>
                <w:rFonts w:cs="Calibri"/>
                <w:bCs/>
              </w:rPr>
            </w:pPr>
            <w:r w:rsidRPr="00F24765">
              <w:rPr>
                <w:rFonts w:cs="Calibri"/>
                <w:bCs/>
              </w:rPr>
              <w:t>Maritza</w:t>
            </w:r>
            <w:r w:rsidR="003C005A" w:rsidRPr="00F24765">
              <w:rPr>
                <w:rFonts w:cs="Calibri"/>
                <w:bCs/>
              </w:rPr>
              <w:t xml:space="preserve"> </w:t>
            </w:r>
            <w:r w:rsidRPr="00F24765">
              <w:rPr>
                <w:rFonts w:cs="Calibri"/>
                <w:bCs/>
              </w:rPr>
              <w:t xml:space="preserve">Farley </w:t>
            </w:r>
            <w:r w:rsidR="003C005A" w:rsidRPr="00F24765">
              <w:rPr>
                <w:rFonts w:cs="Calibri"/>
                <w:bCs/>
              </w:rPr>
              <w:t>Mondragón</w:t>
            </w:r>
            <w:r w:rsidRPr="00F24765">
              <w:rPr>
                <w:rFonts w:cs="Calibri"/>
                <w:bCs/>
              </w:rPr>
              <w:t xml:space="preserve"> </w:t>
            </w:r>
            <w:r w:rsidR="003C005A" w:rsidRPr="00F24765">
              <w:rPr>
                <w:rFonts w:cs="Calibri"/>
                <w:bCs/>
              </w:rPr>
              <w:t>Guzmán</w:t>
            </w:r>
          </w:p>
        </w:tc>
        <w:tc>
          <w:tcPr>
            <w:tcW w:w="1559" w:type="dxa"/>
          </w:tcPr>
          <w:p w14:paraId="394918CE" w14:textId="77777777" w:rsidR="00AD77D6" w:rsidRPr="00F24765" w:rsidRDefault="00685985" w:rsidP="00AD77D6">
            <w:pPr>
              <w:jc w:val="both"/>
              <w:rPr>
                <w:rFonts w:cs="Calibri"/>
                <w:bCs/>
              </w:rPr>
            </w:pPr>
            <w:r w:rsidRPr="00F24765">
              <w:rPr>
                <w:rFonts w:cs="Calibri"/>
                <w:bCs/>
              </w:rPr>
              <w:t>Instructora</w:t>
            </w:r>
          </w:p>
          <w:p w14:paraId="4EF8FF97" w14:textId="77777777" w:rsidR="00685985" w:rsidRPr="00F24765" w:rsidRDefault="00685985" w:rsidP="00AD77D6">
            <w:pPr>
              <w:jc w:val="both"/>
              <w:rPr>
                <w:rFonts w:cs="Calibri"/>
                <w:bCs/>
              </w:rPr>
            </w:pPr>
          </w:p>
          <w:p w14:paraId="78111428" w14:textId="41722423" w:rsidR="00685985" w:rsidRPr="00F24765" w:rsidRDefault="00685985" w:rsidP="00AD77D6">
            <w:pPr>
              <w:jc w:val="both"/>
              <w:rPr>
                <w:rFonts w:cs="Calibri"/>
                <w:bCs/>
              </w:rPr>
            </w:pPr>
            <w:r w:rsidRPr="00F24765">
              <w:rPr>
                <w:rFonts w:cs="Calibri"/>
                <w:bCs/>
              </w:rPr>
              <w:t>Instructora</w:t>
            </w:r>
          </w:p>
        </w:tc>
        <w:tc>
          <w:tcPr>
            <w:tcW w:w="1701" w:type="dxa"/>
          </w:tcPr>
          <w:p w14:paraId="11DFE6BC" w14:textId="77777777" w:rsidR="000C3F81" w:rsidRPr="00F24765" w:rsidRDefault="000C3F81" w:rsidP="00AD77D6">
            <w:pPr>
              <w:jc w:val="both"/>
              <w:rPr>
                <w:rFonts w:cs="Calibri"/>
                <w:bCs/>
              </w:rPr>
            </w:pPr>
          </w:p>
          <w:p w14:paraId="423F3BFD" w14:textId="4B15056F" w:rsidR="00AD77D6" w:rsidRPr="00F24765" w:rsidRDefault="00A306E3" w:rsidP="00AD77D6">
            <w:pPr>
              <w:jc w:val="both"/>
              <w:rPr>
                <w:rFonts w:cs="Calibri"/>
                <w:bCs/>
              </w:rPr>
            </w:pPr>
            <w:r w:rsidRPr="00F24765">
              <w:rPr>
                <w:rFonts w:cs="Calibri"/>
                <w:bCs/>
              </w:rPr>
              <w:t>T</w:t>
            </w:r>
            <w:r w:rsidR="000C3F81" w:rsidRPr="00F24765">
              <w:rPr>
                <w:rFonts w:cs="Calibri"/>
                <w:bCs/>
              </w:rPr>
              <w:t>ics_CIC</w:t>
            </w:r>
          </w:p>
        </w:tc>
        <w:tc>
          <w:tcPr>
            <w:tcW w:w="2551" w:type="dxa"/>
          </w:tcPr>
          <w:p w14:paraId="25CFDA3B" w14:textId="77777777" w:rsidR="00685985" w:rsidRPr="00F24765" w:rsidRDefault="00685985" w:rsidP="00AD77D6">
            <w:pPr>
              <w:jc w:val="both"/>
              <w:rPr>
                <w:rFonts w:cs="Calibri"/>
                <w:bCs/>
              </w:rPr>
            </w:pPr>
          </w:p>
          <w:p w14:paraId="0EED43B0" w14:textId="52E13C37" w:rsidR="00AD77D6" w:rsidRPr="00F24765" w:rsidRDefault="00685985" w:rsidP="00AD77D6">
            <w:pPr>
              <w:jc w:val="both"/>
              <w:rPr>
                <w:rFonts w:cs="Calibri"/>
                <w:bCs/>
              </w:rPr>
            </w:pPr>
            <w:r w:rsidRPr="00F24765">
              <w:rPr>
                <w:rFonts w:cs="Calibri"/>
                <w:bCs/>
              </w:rPr>
              <w:t>12 de Abril de 2023</w:t>
            </w:r>
          </w:p>
        </w:tc>
      </w:tr>
    </w:tbl>
    <w:p w14:paraId="23F2A0EA" w14:textId="23B4C6A8" w:rsidR="00B53D0D" w:rsidRPr="00F24765" w:rsidRDefault="00B53D0D" w:rsidP="00B53D0D">
      <w:pPr>
        <w:rPr>
          <w:rFonts w:cs="Calibri"/>
        </w:rPr>
      </w:pPr>
    </w:p>
    <w:p w14:paraId="0F7AFDD1" w14:textId="77777777" w:rsidR="002426BC" w:rsidRPr="00F24765" w:rsidRDefault="002426BC" w:rsidP="00B53D0D">
      <w:pPr>
        <w:rPr>
          <w:rFonts w:cs="Calibri"/>
        </w:rPr>
      </w:pPr>
    </w:p>
    <w:p w14:paraId="38884A3B" w14:textId="77777777" w:rsidR="002426BC" w:rsidRPr="00F24765" w:rsidRDefault="002426BC" w:rsidP="00B53D0D">
      <w:pPr>
        <w:rPr>
          <w:rFonts w:cs="Calibri"/>
        </w:rPr>
      </w:pPr>
    </w:p>
    <w:p w14:paraId="6141BD58" w14:textId="77777777" w:rsidR="002426BC" w:rsidRPr="00F24765" w:rsidRDefault="002426BC" w:rsidP="00B53D0D">
      <w:pPr>
        <w:rPr>
          <w:rFonts w:cs="Calibri"/>
        </w:rPr>
      </w:pPr>
    </w:p>
    <w:p w14:paraId="2E14072D" w14:textId="0CF782F8" w:rsidR="00B53D0D" w:rsidRPr="00F24765" w:rsidRDefault="00B53D0D" w:rsidP="00B53D0D">
      <w:pPr>
        <w:rPr>
          <w:rFonts w:cs="Calibri"/>
          <w:b/>
        </w:rPr>
      </w:pPr>
      <w:r w:rsidRPr="00F24765">
        <w:rPr>
          <w:rFonts w:cs="Calibri"/>
          <w:b/>
        </w:rPr>
        <w:lastRenderedPageBreak/>
        <w:t xml:space="preserve">8. CONTROL DE CAMBIOS </w:t>
      </w:r>
    </w:p>
    <w:p w14:paraId="51641ED7" w14:textId="77777777" w:rsidR="00B53D0D" w:rsidRPr="00F24765" w:rsidRDefault="00B53D0D" w:rsidP="00B53D0D">
      <w:pPr>
        <w:rPr>
          <w:rFonts w:cs="Calibri"/>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2373"/>
        <w:gridCol w:w="1472"/>
        <w:gridCol w:w="1652"/>
        <w:gridCol w:w="1278"/>
        <w:gridCol w:w="1822"/>
      </w:tblGrid>
      <w:tr w:rsidR="00B53D0D" w:rsidRPr="00F24765" w14:paraId="3475B2E1" w14:textId="77777777" w:rsidTr="00031CCA">
        <w:tc>
          <w:tcPr>
            <w:tcW w:w="1209" w:type="dxa"/>
          </w:tcPr>
          <w:p w14:paraId="0900019D" w14:textId="480AD109" w:rsidR="00B53D0D" w:rsidRPr="00F24765" w:rsidRDefault="00031CCA" w:rsidP="003C275C">
            <w:pPr>
              <w:jc w:val="both"/>
              <w:rPr>
                <w:rFonts w:cs="Calibri"/>
                <w:b/>
              </w:rPr>
            </w:pPr>
            <w:r w:rsidRPr="00F24765">
              <w:rPr>
                <w:rFonts w:cs="Calibri"/>
                <w:b/>
              </w:rPr>
              <w:t>Autor (es)</w:t>
            </w:r>
          </w:p>
        </w:tc>
        <w:tc>
          <w:tcPr>
            <w:tcW w:w="2577" w:type="dxa"/>
          </w:tcPr>
          <w:p w14:paraId="604A9FE7" w14:textId="77777777" w:rsidR="00B53D0D" w:rsidRPr="00F24765" w:rsidRDefault="00B53D0D" w:rsidP="003C275C">
            <w:pPr>
              <w:jc w:val="both"/>
              <w:rPr>
                <w:rFonts w:cs="Calibri"/>
                <w:b/>
              </w:rPr>
            </w:pPr>
            <w:r w:rsidRPr="00F24765">
              <w:rPr>
                <w:rFonts w:cs="Calibri"/>
                <w:b/>
              </w:rPr>
              <w:t>Nombre</w:t>
            </w:r>
          </w:p>
        </w:tc>
        <w:tc>
          <w:tcPr>
            <w:tcW w:w="1511" w:type="dxa"/>
          </w:tcPr>
          <w:p w14:paraId="29E53FC7" w14:textId="77777777" w:rsidR="00B53D0D" w:rsidRPr="00F24765" w:rsidRDefault="00B53D0D" w:rsidP="003C275C">
            <w:pPr>
              <w:jc w:val="both"/>
              <w:rPr>
                <w:rFonts w:cs="Calibri"/>
                <w:b/>
              </w:rPr>
            </w:pPr>
            <w:r w:rsidRPr="00F24765">
              <w:rPr>
                <w:rFonts w:cs="Calibri"/>
                <w:b/>
              </w:rPr>
              <w:t>Cargo</w:t>
            </w:r>
          </w:p>
        </w:tc>
        <w:tc>
          <w:tcPr>
            <w:tcW w:w="1686" w:type="dxa"/>
          </w:tcPr>
          <w:p w14:paraId="5ACC8D7B" w14:textId="77777777" w:rsidR="00B53D0D" w:rsidRPr="00F24765" w:rsidRDefault="00B53D0D" w:rsidP="003C275C">
            <w:pPr>
              <w:jc w:val="both"/>
              <w:rPr>
                <w:rFonts w:cs="Calibri"/>
                <w:b/>
              </w:rPr>
            </w:pPr>
            <w:r w:rsidRPr="00F24765">
              <w:rPr>
                <w:rFonts w:cs="Calibri"/>
                <w:b/>
              </w:rPr>
              <w:t>Dependencia</w:t>
            </w:r>
          </w:p>
        </w:tc>
        <w:tc>
          <w:tcPr>
            <w:tcW w:w="881" w:type="dxa"/>
          </w:tcPr>
          <w:p w14:paraId="745C9FDE" w14:textId="77777777" w:rsidR="00B53D0D" w:rsidRPr="00F24765" w:rsidRDefault="00B53D0D" w:rsidP="003C275C">
            <w:pPr>
              <w:jc w:val="both"/>
              <w:rPr>
                <w:rFonts w:cs="Calibri"/>
                <w:b/>
              </w:rPr>
            </w:pPr>
            <w:r w:rsidRPr="00F24765">
              <w:rPr>
                <w:rFonts w:cs="Calibri"/>
                <w:b/>
              </w:rPr>
              <w:t>Fecha</w:t>
            </w:r>
          </w:p>
        </w:tc>
        <w:tc>
          <w:tcPr>
            <w:tcW w:w="1883" w:type="dxa"/>
          </w:tcPr>
          <w:p w14:paraId="206DEEFA" w14:textId="77777777" w:rsidR="00B53D0D" w:rsidRPr="00F24765" w:rsidRDefault="00B53D0D" w:rsidP="003C275C">
            <w:pPr>
              <w:jc w:val="both"/>
              <w:rPr>
                <w:rFonts w:cs="Calibri"/>
                <w:b/>
              </w:rPr>
            </w:pPr>
            <w:r w:rsidRPr="00F24765">
              <w:rPr>
                <w:rFonts w:cs="Calibri"/>
                <w:b/>
              </w:rPr>
              <w:t>Razón del Cambio</w:t>
            </w:r>
          </w:p>
        </w:tc>
      </w:tr>
      <w:tr w:rsidR="00F24765" w:rsidRPr="00F24765" w14:paraId="7D3D6392" w14:textId="77777777" w:rsidTr="00031CCA">
        <w:tc>
          <w:tcPr>
            <w:tcW w:w="1209" w:type="dxa"/>
          </w:tcPr>
          <w:p w14:paraId="225C3536" w14:textId="06F03415" w:rsidR="00F24765" w:rsidRPr="00F24765" w:rsidRDefault="00F24765" w:rsidP="00F24765">
            <w:pPr>
              <w:jc w:val="both"/>
              <w:rPr>
                <w:rFonts w:cs="Calibri"/>
                <w:b/>
              </w:rPr>
            </w:pPr>
          </w:p>
        </w:tc>
        <w:tc>
          <w:tcPr>
            <w:tcW w:w="2577" w:type="dxa"/>
          </w:tcPr>
          <w:p w14:paraId="4672196E" w14:textId="10A68665" w:rsidR="00F24765" w:rsidRPr="00F24765" w:rsidRDefault="00F24765" w:rsidP="00F24765">
            <w:pPr>
              <w:jc w:val="both"/>
              <w:rPr>
                <w:rFonts w:cs="Calibri"/>
                <w:bCs/>
              </w:rPr>
            </w:pPr>
            <w:r w:rsidRPr="00F24765">
              <w:rPr>
                <w:rFonts w:cs="Calibri"/>
                <w:bCs/>
              </w:rPr>
              <w:t>Adriana Lucia Rincón Forero</w:t>
            </w:r>
          </w:p>
        </w:tc>
        <w:tc>
          <w:tcPr>
            <w:tcW w:w="1511" w:type="dxa"/>
          </w:tcPr>
          <w:p w14:paraId="22466F5F" w14:textId="2CB157E0" w:rsidR="00F24765" w:rsidRPr="00F24765" w:rsidRDefault="00F24765" w:rsidP="00F24765">
            <w:pPr>
              <w:jc w:val="both"/>
              <w:rPr>
                <w:rFonts w:cs="Calibri"/>
                <w:bCs/>
              </w:rPr>
            </w:pPr>
            <w:r w:rsidRPr="00F24765">
              <w:rPr>
                <w:rFonts w:cs="Calibri"/>
                <w:bCs/>
              </w:rPr>
              <w:t>Instructora</w:t>
            </w:r>
          </w:p>
        </w:tc>
        <w:tc>
          <w:tcPr>
            <w:tcW w:w="1686" w:type="dxa"/>
          </w:tcPr>
          <w:p w14:paraId="032B6442" w14:textId="15E7A48B" w:rsidR="00F24765" w:rsidRPr="00F24765" w:rsidRDefault="00F24765" w:rsidP="00F24765">
            <w:pPr>
              <w:jc w:val="both"/>
              <w:rPr>
                <w:rFonts w:cs="Calibri"/>
                <w:bCs/>
              </w:rPr>
            </w:pPr>
            <w:r w:rsidRPr="00F24765">
              <w:rPr>
                <w:rFonts w:cs="Calibri"/>
                <w:bCs/>
              </w:rPr>
              <w:t>Tics_CIC</w:t>
            </w:r>
          </w:p>
        </w:tc>
        <w:tc>
          <w:tcPr>
            <w:tcW w:w="881" w:type="dxa"/>
          </w:tcPr>
          <w:p w14:paraId="32B1FC2A" w14:textId="18443648" w:rsidR="00F24765" w:rsidRPr="00F24765" w:rsidRDefault="00F24765" w:rsidP="00F24765">
            <w:pPr>
              <w:jc w:val="both"/>
              <w:rPr>
                <w:rFonts w:cs="Calibri"/>
                <w:bCs/>
              </w:rPr>
            </w:pPr>
            <w:r w:rsidRPr="00F24765">
              <w:rPr>
                <w:rFonts w:cs="Calibri"/>
                <w:bCs/>
              </w:rPr>
              <w:t>04/07/2023</w:t>
            </w:r>
          </w:p>
        </w:tc>
        <w:tc>
          <w:tcPr>
            <w:tcW w:w="1883" w:type="dxa"/>
          </w:tcPr>
          <w:p w14:paraId="712395F9" w14:textId="3EB1DD7B" w:rsidR="00F24765" w:rsidRPr="00F24765" w:rsidRDefault="00F24765" w:rsidP="00F24765">
            <w:pPr>
              <w:jc w:val="both"/>
              <w:rPr>
                <w:rFonts w:cs="Calibri"/>
                <w:bCs/>
              </w:rPr>
            </w:pPr>
            <w:r w:rsidRPr="00F24765">
              <w:rPr>
                <w:rFonts w:cs="Calibri"/>
                <w:bCs/>
              </w:rPr>
              <w:t>Actualización Guía Versión 2</w:t>
            </w:r>
          </w:p>
        </w:tc>
      </w:tr>
    </w:tbl>
    <w:p w14:paraId="3721CA75" w14:textId="77777777" w:rsidR="00E85AFD" w:rsidRPr="00F24765" w:rsidRDefault="00E85AFD" w:rsidP="00117BFB">
      <w:pPr>
        <w:spacing w:after="0"/>
        <w:rPr>
          <w:rFonts w:cs="Calibri"/>
          <w:color w:val="000000" w:themeColor="text1"/>
        </w:rPr>
      </w:pPr>
    </w:p>
    <w:sectPr w:rsidR="00E85AFD" w:rsidRPr="00F24765" w:rsidSect="00DA774F">
      <w:headerReference w:type="default" r:id="rId22"/>
      <w:footerReference w:type="default" r:id="rId23"/>
      <w:headerReference w:type="first" r:id="rId24"/>
      <w:pgSz w:w="12240" w:h="15840" w:code="1"/>
      <w:pgMar w:top="1780" w:right="1043" w:bottom="1418"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E86C" w14:textId="77777777" w:rsidR="0016732A" w:rsidRDefault="0016732A">
      <w:pPr>
        <w:spacing w:after="0" w:line="240" w:lineRule="auto"/>
      </w:pPr>
      <w:r>
        <w:separator/>
      </w:r>
    </w:p>
  </w:endnote>
  <w:endnote w:type="continuationSeparator" w:id="0">
    <w:p w14:paraId="3663D31F" w14:textId="77777777" w:rsidR="0016732A" w:rsidRDefault="00167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 w:name="ArialMT">
    <w:altName w:val="Arial"/>
    <w:panose1 w:val="00000000000000000000"/>
    <w:charset w:val="80"/>
    <w:family w:val="auto"/>
    <w:notTrueType/>
    <w:pitch w:val="default"/>
    <w:sig w:usb0="00000003" w:usb1="08070000" w:usb2="00000010" w:usb3="00000000" w:csb0="00020001" w:csb1="00000000"/>
  </w:font>
  <w:font w:name="Arial-ItalicMT">
    <w:altName w:val="Arial"/>
    <w:panose1 w:val="00000000000000000000"/>
    <w:charset w:val="00"/>
    <w:family w:val="roman"/>
    <w:notTrueType/>
    <w:pitch w:val="default"/>
  </w:font>
  <w:font w:name="SegoeUIEmoji">
    <w:altName w:val="Segoe UI"/>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2CE8BDEF" w:rsidR="00E85AFD" w:rsidRDefault="00E85AFD">
    <w:pPr>
      <w:pStyle w:val="Piedepgina"/>
      <w:jc w:val="right"/>
      <w:rPr>
        <w:color w:val="595959" w:themeColor="text1" w:themeTint="A6"/>
        <w:sz w:val="18"/>
      </w:rPr>
    </w:pPr>
  </w:p>
  <w:p w14:paraId="5643DDF2" w14:textId="3F040D41" w:rsidR="00E85AFD" w:rsidRDefault="00E85AFD">
    <w:pPr>
      <w:pStyle w:val="Piedepgina"/>
    </w:pPr>
  </w:p>
  <w:p w14:paraId="3E6DF3B0" w14:textId="77777777" w:rsidR="00031CCA" w:rsidRDefault="00DA774F" w:rsidP="00031CC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593503E1">
              <wp:simplePos x="0" y="0"/>
              <wp:positionH relativeFrom="column">
                <wp:posOffset>5229225</wp:posOffset>
              </wp:positionH>
              <wp:positionV relativeFrom="paragraph">
                <wp:posOffset>144780</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FDD21" w14:textId="77777777" w:rsidR="00031CCA" w:rsidRDefault="00031CCA" w:rsidP="00031CCA">
                          <w:pPr>
                            <w:pStyle w:val="Piedepgina"/>
                            <w:jc w:val="right"/>
                            <w:rPr>
                              <w:color w:val="595959" w:themeColor="text1" w:themeTint="A6"/>
                              <w:sz w:val="18"/>
                            </w:rPr>
                          </w:pPr>
                        </w:p>
                        <w:p w14:paraId="2A3314D4" w14:textId="77777777" w:rsidR="00031CCA" w:rsidRDefault="00031CCA" w:rsidP="00031CCA">
                          <w:pPr>
                            <w:pStyle w:val="Piedepgina"/>
                            <w:jc w:val="center"/>
                          </w:pPr>
                          <w:r>
                            <w:t>GFPI-F-135 V02</w:t>
                          </w:r>
                        </w:p>
                        <w:p w14:paraId="22C41349" w14:textId="62AE9D92" w:rsidR="00E85AFD" w:rsidRPr="00B53D0D" w:rsidRDefault="00E85A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1.75pt;margin-top:11.4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" fillcolor="white [3201]" stroked="f" strokeweight=".5pt">
              <v:textbox>
                <w:txbxContent>
                  <w:p w14:paraId="5FDFDD21" w14:textId="77777777" w:rsidR="00031CCA" w:rsidRDefault="00031CCA" w:rsidP="00031CCA">
                    <w:pPr>
                      <w:pStyle w:val="Piedepgina"/>
                      <w:jc w:val="right"/>
                      <w:rPr>
                        <w:color w:val="595959" w:themeColor="text1" w:themeTint="A6"/>
                        <w:sz w:val="18"/>
                      </w:rPr>
                    </w:pPr>
                  </w:p>
                  <w:p w14:paraId="2A3314D4" w14:textId="77777777" w:rsidR="00031CCA" w:rsidRDefault="00031CCA" w:rsidP="00031CCA">
                    <w:pPr>
                      <w:pStyle w:val="Piedepgina"/>
                      <w:jc w:val="center"/>
                    </w:pPr>
                    <w:r>
                      <w:t>GFPI-F-135 V02</w:t>
                    </w:r>
                  </w:p>
                  <w:p w14:paraId="22C41349" w14:textId="62AE9D92" w:rsidR="00E85AFD" w:rsidRPr="00B53D0D" w:rsidRDefault="00E85AFD"/>
                </w:txbxContent>
              </v:textbox>
            </v:shape>
          </w:pict>
        </mc:Fallback>
      </mc:AlternateContent>
    </w:r>
  </w:p>
  <w:p w14:paraId="1B2A7743" w14:textId="77777777" w:rsidR="00031CCA" w:rsidRDefault="00031CCA" w:rsidP="00031CCA">
    <w:pPr>
      <w:pStyle w:val="Piedepgina"/>
      <w:jc w:val="center"/>
    </w:pPr>
    <w:r>
      <w:t>GFPI-F-135 V02</w:t>
    </w:r>
  </w:p>
  <w:p w14:paraId="04A66B54" w14:textId="472E1464"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8B29" w14:textId="77777777" w:rsidR="0016732A" w:rsidRDefault="0016732A">
      <w:pPr>
        <w:spacing w:after="0" w:line="240" w:lineRule="auto"/>
      </w:pPr>
      <w:r>
        <w:separator/>
      </w:r>
    </w:p>
  </w:footnote>
  <w:footnote w:type="continuationSeparator" w:id="0">
    <w:p w14:paraId="7B345772" w14:textId="77777777" w:rsidR="0016732A" w:rsidRDefault="00167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66FBF1C0" w:rsidR="00E85AFD" w:rsidRDefault="00031CCA" w:rsidP="00F24765">
    <w:pPr>
      <w:pStyle w:val="Encabezado"/>
    </w:pPr>
    <w:r w:rsidRPr="001A74F0">
      <w:rPr>
        <w:noProof/>
        <w:lang w:eastAsia="es-CO"/>
      </w:rPr>
      <w:drawing>
        <wp:anchor distT="0" distB="0" distL="114300" distR="114300" simplePos="0" relativeHeight="251658240" behindDoc="1" locked="0" layoutInCell="1" allowOverlap="1" wp14:anchorId="06CC211C" wp14:editId="35D7CDDB">
          <wp:simplePos x="0" y="0"/>
          <wp:positionH relativeFrom="column">
            <wp:posOffset>2486025</wp:posOffset>
          </wp:positionH>
          <wp:positionV relativeFrom="paragraph">
            <wp:posOffset>111760</wp:posOffset>
          </wp:positionV>
          <wp:extent cx="592455" cy="561340"/>
          <wp:effectExtent l="0" t="0" r="0" b="0"/>
          <wp:wrapThrough wrapText="bothSides">
            <wp:wrapPolygon edited="0">
              <wp:start x="7640" y="0"/>
              <wp:lineTo x="0" y="5131"/>
              <wp:lineTo x="0" y="11729"/>
              <wp:lineTo x="4862" y="11729"/>
              <wp:lineTo x="2084" y="17593"/>
              <wp:lineTo x="3473" y="20525"/>
              <wp:lineTo x="17363" y="20525"/>
              <wp:lineTo x="19447" y="20525"/>
              <wp:lineTo x="18752" y="16860"/>
              <wp:lineTo x="15974" y="11729"/>
              <wp:lineTo x="20836" y="11729"/>
              <wp:lineTo x="20836" y="6597"/>
              <wp:lineTo x="13891" y="0"/>
              <wp:lineTo x="7640" y="0"/>
            </wp:wrapPolygon>
          </wp:wrapThrough>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anchor>
      </w:drawing>
    </w:r>
  </w:p>
  <w:p w14:paraId="5178D12F" w14:textId="2CE84DC3"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532"/>
    <w:multiLevelType w:val="hybridMultilevel"/>
    <w:tmpl w:val="9028BE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CB51EE"/>
    <w:multiLevelType w:val="hybridMultilevel"/>
    <w:tmpl w:val="5F50FC80"/>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000A2D"/>
    <w:multiLevelType w:val="hybridMultilevel"/>
    <w:tmpl w:val="3CBEBBE0"/>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267F0A"/>
    <w:multiLevelType w:val="hybridMultilevel"/>
    <w:tmpl w:val="FFDE98C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695177E"/>
    <w:multiLevelType w:val="hybridMultilevel"/>
    <w:tmpl w:val="DA14AE7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F23C45"/>
    <w:multiLevelType w:val="hybridMultilevel"/>
    <w:tmpl w:val="CF72E8A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4AA3E94"/>
    <w:multiLevelType w:val="multilevel"/>
    <w:tmpl w:val="0FC0B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AA41C02"/>
    <w:multiLevelType w:val="hybridMultilevel"/>
    <w:tmpl w:val="1BCA75EE"/>
    <w:lvl w:ilvl="0" w:tplc="C5969F6A">
      <w:start w:val="1"/>
      <w:numFmt w:val="decimal"/>
      <w:lvlText w:val="%1."/>
      <w:lvlJc w:val="left"/>
      <w:pPr>
        <w:ind w:left="5028" w:hanging="43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0A43138"/>
    <w:multiLevelType w:val="multilevel"/>
    <w:tmpl w:val="F4EE0C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BF7E19"/>
    <w:multiLevelType w:val="hybridMultilevel"/>
    <w:tmpl w:val="A72022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048CC"/>
    <w:multiLevelType w:val="hybridMultilevel"/>
    <w:tmpl w:val="160C08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E27E64"/>
    <w:multiLevelType w:val="hybridMultilevel"/>
    <w:tmpl w:val="871826C2"/>
    <w:lvl w:ilvl="0" w:tplc="01F4374A">
      <w:numFmt w:val="bullet"/>
      <w:lvlText w:val="•"/>
      <w:lvlJc w:val="left"/>
      <w:pPr>
        <w:ind w:left="1413" w:hanging="705"/>
      </w:pPr>
      <w:rPr>
        <w:rFonts w:ascii="Century Gothic" w:eastAsia="Calibri" w:hAnsi="Century Gothic"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3A657CBC"/>
    <w:multiLevelType w:val="hybridMultilevel"/>
    <w:tmpl w:val="DEB2F126"/>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C7350F4"/>
    <w:multiLevelType w:val="hybridMultilevel"/>
    <w:tmpl w:val="F45C29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24D36BC"/>
    <w:multiLevelType w:val="multilevel"/>
    <w:tmpl w:val="2E74A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31E119B"/>
    <w:multiLevelType w:val="hybridMultilevel"/>
    <w:tmpl w:val="5AACF06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4215D2A"/>
    <w:multiLevelType w:val="hybridMultilevel"/>
    <w:tmpl w:val="F04056C0"/>
    <w:lvl w:ilvl="0" w:tplc="B942C4EA">
      <w:start w:val="1"/>
      <w:numFmt w:val="lowerLetter"/>
      <w:lvlText w:val="%1."/>
      <w:lvlJc w:val="left"/>
      <w:pPr>
        <w:ind w:left="1065" w:hanging="360"/>
      </w:pPr>
      <w:rPr>
        <w:rFonts w:hint="default"/>
        <w:sz w:val="2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8" w15:restartNumberingAfterBreak="0">
    <w:nsid w:val="47F002AD"/>
    <w:multiLevelType w:val="hybridMultilevel"/>
    <w:tmpl w:val="95DED69A"/>
    <w:lvl w:ilvl="0" w:tplc="0C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15:restartNumberingAfterBreak="0">
    <w:nsid w:val="49DF4455"/>
    <w:multiLevelType w:val="hybridMultilevel"/>
    <w:tmpl w:val="304ADA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EB40D76"/>
    <w:multiLevelType w:val="multilevel"/>
    <w:tmpl w:val="29423068"/>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5141036C"/>
    <w:multiLevelType w:val="hybridMultilevel"/>
    <w:tmpl w:val="E6283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B85165"/>
    <w:multiLevelType w:val="multilevel"/>
    <w:tmpl w:val="891EB5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B576D27"/>
    <w:multiLevelType w:val="hybridMultilevel"/>
    <w:tmpl w:val="9EDCE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A2853A0"/>
    <w:multiLevelType w:val="hybridMultilevel"/>
    <w:tmpl w:val="B7025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F43258E"/>
    <w:multiLevelType w:val="hybridMultilevel"/>
    <w:tmpl w:val="F0D81AE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7"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81B6941"/>
    <w:multiLevelType w:val="hybridMultilevel"/>
    <w:tmpl w:val="D7A686C6"/>
    <w:lvl w:ilvl="0" w:tplc="01F4374A">
      <w:numFmt w:val="bullet"/>
      <w:lvlText w:val="•"/>
      <w:lvlJc w:val="left"/>
      <w:pPr>
        <w:ind w:left="1413" w:hanging="705"/>
      </w:pPr>
      <w:rPr>
        <w:rFonts w:ascii="Century Gothic" w:eastAsia="Calibri" w:hAnsi="Century Gothic"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D8A5A01"/>
    <w:multiLevelType w:val="hybridMultilevel"/>
    <w:tmpl w:val="3E9AECA8"/>
    <w:lvl w:ilvl="0" w:tplc="0C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00497120">
    <w:abstractNumId w:val="27"/>
  </w:num>
  <w:num w:numId="2" w16cid:durableId="35476159">
    <w:abstractNumId w:val="9"/>
  </w:num>
  <w:num w:numId="3" w16cid:durableId="940841659">
    <w:abstractNumId w:val="0"/>
  </w:num>
  <w:num w:numId="4" w16cid:durableId="2143571851">
    <w:abstractNumId w:val="11"/>
  </w:num>
  <w:num w:numId="5" w16cid:durableId="1310746687">
    <w:abstractNumId w:val="25"/>
  </w:num>
  <w:num w:numId="6" w16cid:durableId="1946618775">
    <w:abstractNumId w:val="21"/>
  </w:num>
  <w:num w:numId="7" w16cid:durableId="1501264829">
    <w:abstractNumId w:val="14"/>
  </w:num>
  <w:num w:numId="8" w16cid:durableId="1731731190">
    <w:abstractNumId w:val="5"/>
  </w:num>
  <w:num w:numId="9" w16cid:durableId="1817916490">
    <w:abstractNumId w:val="17"/>
  </w:num>
  <w:num w:numId="10" w16cid:durableId="701977770">
    <w:abstractNumId w:val="10"/>
  </w:num>
  <w:num w:numId="11" w16cid:durableId="1081102591">
    <w:abstractNumId w:val="20"/>
  </w:num>
  <w:num w:numId="12" w16cid:durableId="407580234">
    <w:abstractNumId w:val="22"/>
  </w:num>
  <w:num w:numId="13" w16cid:durableId="367073620">
    <w:abstractNumId w:val="6"/>
  </w:num>
  <w:num w:numId="14" w16cid:durableId="956915311">
    <w:abstractNumId w:val="19"/>
  </w:num>
  <w:num w:numId="15" w16cid:durableId="631596969">
    <w:abstractNumId w:val="3"/>
  </w:num>
  <w:num w:numId="16" w16cid:durableId="1220940166">
    <w:abstractNumId w:val="26"/>
  </w:num>
  <w:num w:numId="17" w16cid:durableId="945575304">
    <w:abstractNumId w:val="12"/>
  </w:num>
  <w:num w:numId="18" w16cid:durableId="889415382">
    <w:abstractNumId w:val="13"/>
  </w:num>
  <w:num w:numId="19" w16cid:durableId="600262218">
    <w:abstractNumId w:val="8"/>
  </w:num>
  <w:num w:numId="20" w16cid:durableId="1148472286">
    <w:abstractNumId w:val="15"/>
  </w:num>
  <w:num w:numId="21" w16cid:durableId="762846822">
    <w:abstractNumId w:val="28"/>
  </w:num>
  <w:num w:numId="22" w16cid:durableId="849300104">
    <w:abstractNumId w:val="24"/>
  </w:num>
  <w:num w:numId="23" w16cid:durableId="2003925212">
    <w:abstractNumId w:val="23"/>
  </w:num>
  <w:num w:numId="24" w16cid:durableId="1051466912">
    <w:abstractNumId w:val="7"/>
  </w:num>
  <w:num w:numId="25" w16cid:durableId="384642976">
    <w:abstractNumId w:val="18"/>
  </w:num>
  <w:num w:numId="26" w16cid:durableId="244383820">
    <w:abstractNumId w:val="1"/>
  </w:num>
  <w:num w:numId="27" w16cid:durableId="1106147644">
    <w:abstractNumId w:val="16"/>
  </w:num>
  <w:num w:numId="28" w16cid:durableId="1647857211">
    <w:abstractNumId w:val="29"/>
  </w:num>
  <w:num w:numId="29" w16cid:durableId="1446119274">
    <w:abstractNumId w:val="2"/>
  </w:num>
  <w:num w:numId="30" w16cid:durableId="29059402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02BB5"/>
    <w:rsid w:val="00013592"/>
    <w:rsid w:val="000165FD"/>
    <w:rsid w:val="0002509A"/>
    <w:rsid w:val="00031CCA"/>
    <w:rsid w:val="0004009B"/>
    <w:rsid w:val="000435D6"/>
    <w:rsid w:val="00044886"/>
    <w:rsid w:val="00065BA9"/>
    <w:rsid w:val="0006603B"/>
    <w:rsid w:val="0008021E"/>
    <w:rsid w:val="00091BE2"/>
    <w:rsid w:val="000A4474"/>
    <w:rsid w:val="000A6E97"/>
    <w:rsid w:val="000B3A38"/>
    <w:rsid w:val="000C1C9F"/>
    <w:rsid w:val="000C3F81"/>
    <w:rsid w:val="000D6817"/>
    <w:rsid w:val="000E58B0"/>
    <w:rsid w:val="000E5E78"/>
    <w:rsid w:val="000F2166"/>
    <w:rsid w:val="0010029A"/>
    <w:rsid w:val="0010477C"/>
    <w:rsid w:val="00115C48"/>
    <w:rsid w:val="00117BFB"/>
    <w:rsid w:val="00126633"/>
    <w:rsid w:val="001345CE"/>
    <w:rsid w:val="001540CD"/>
    <w:rsid w:val="0016732A"/>
    <w:rsid w:val="00175444"/>
    <w:rsid w:val="00175C68"/>
    <w:rsid w:val="00176D01"/>
    <w:rsid w:val="001811DA"/>
    <w:rsid w:val="00184F1C"/>
    <w:rsid w:val="001B27D4"/>
    <w:rsid w:val="001C0A97"/>
    <w:rsid w:val="001C601D"/>
    <w:rsid w:val="001C7ADC"/>
    <w:rsid w:val="001D0C0B"/>
    <w:rsid w:val="001F35CA"/>
    <w:rsid w:val="00223445"/>
    <w:rsid w:val="00227C54"/>
    <w:rsid w:val="00235978"/>
    <w:rsid w:val="00236DD9"/>
    <w:rsid w:val="002378F0"/>
    <w:rsid w:val="002426BC"/>
    <w:rsid w:val="00243F73"/>
    <w:rsid w:val="00256D03"/>
    <w:rsid w:val="00284E5C"/>
    <w:rsid w:val="00293AFC"/>
    <w:rsid w:val="00294CCB"/>
    <w:rsid w:val="002A3597"/>
    <w:rsid w:val="002D12AD"/>
    <w:rsid w:val="002D2A7C"/>
    <w:rsid w:val="002D5217"/>
    <w:rsid w:val="002D6CEE"/>
    <w:rsid w:val="002E0F5A"/>
    <w:rsid w:val="002E74D6"/>
    <w:rsid w:val="002F2727"/>
    <w:rsid w:val="002F5A06"/>
    <w:rsid w:val="002F79F6"/>
    <w:rsid w:val="003033C6"/>
    <w:rsid w:val="00304902"/>
    <w:rsid w:val="00305C81"/>
    <w:rsid w:val="003232D5"/>
    <w:rsid w:val="00327C34"/>
    <w:rsid w:val="00330B49"/>
    <w:rsid w:val="00330D02"/>
    <w:rsid w:val="00331C3E"/>
    <w:rsid w:val="00333521"/>
    <w:rsid w:val="00342178"/>
    <w:rsid w:val="003714B1"/>
    <w:rsid w:val="0037204C"/>
    <w:rsid w:val="0037495E"/>
    <w:rsid w:val="00383A4F"/>
    <w:rsid w:val="00385997"/>
    <w:rsid w:val="00387582"/>
    <w:rsid w:val="003A7630"/>
    <w:rsid w:val="003B2FA3"/>
    <w:rsid w:val="003B5456"/>
    <w:rsid w:val="003B6331"/>
    <w:rsid w:val="003C005A"/>
    <w:rsid w:val="003C06E0"/>
    <w:rsid w:val="003D68C0"/>
    <w:rsid w:val="003E6A95"/>
    <w:rsid w:val="003F19FC"/>
    <w:rsid w:val="003F7A9A"/>
    <w:rsid w:val="00400D09"/>
    <w:rsid w:val="00412A26"/>
    <w:rsid w:val="004136AE"/>
    <w:rsid w:val="00425F40"/>
    <w:rsid w:val="004266A2"/>
    <w:rsid w:val="00427A6A"/>
    <w:rsid w:val="00430745"/>
    <w:rsid w:val="00441122"/>
    <w:rsid w:val="004460C3"/>
    <w:rsid w:val="00475458"/>
    <w:rsid w:val="0048145B"/>
    <w:rsid w:val="00484164"/>
    <w:rsid w:val="00491354"/>
    <w:rsid w:val="00491B1D"/>
    <w:rsid w:val="00492008"/>
    <w:rsid w:val="004A6436"/>
    <w:rsid w:val="004A72E9"/>
    <w:rsid w:val="004C0194"/>
    <w:rsid w:val="004C3B0A"/>
    <w:rsid w:val="004C6BC2"/>
    <w:rsid w:val="004D7D4D"/>
    <w:rsid w:val="004F3549"/>
    <w:rsid w:val="004F6812"/>
    <w:rsid w:val="00502891"/>
    <w:rsid w:val="0050673F"/>
    <w:rsid w:val="00511EC6"/>
    <w:rsid w:val="005225DB"/>
    <w:rsid w:val="00535268"/>
    <w:rsid w:val="005368A0"/>
    <w:rsid w:val="00562895"/>
    <w:rsid w:val="005665E6"/>
    <w:rsid w:val="005737B7"/>
    <w:rsid w:val="005749F0"/>
    <w:rsid w:val="00574FAB"/>
    <w:rsid w:val="005800FE"/>
    <w:rsid w:val="005829AC"/>
    <w:rsid w:val="00592D6F"/>
    <w:rsid w:val="005A3FF9"/>
    <w:rsid w:val="005A7321"/>
    <w:rsid w:val="005B27BB"/>
    <w:rsid w:val="005D0872"/>
    <w:rsid w:val="005D37C1"/>
    <w:rsid w:val="005D6AC4"/>
    <w:rsid w:val="005D7A17"/>
    <w:rsid w:val="005E30BF"/>
    <w:rsid w:val="005F0666"/>
    <w:rsid w:val="00603078"/>
    <w:rsid w:val="00603616"/>
    <w:rsid w:val="006118EA"/>
    <w:rsid w:val="00620CA8"/>
    <w:rsid w:val="00622D6D"/>
    <w:rsid w:val="00623A30"/>
    <w:rsid w:val="0062401F"/>
    <w:rsid w:val="00627C84"/>
    <w:rsid w:val="00637224"/>
    <w:rsid w:val="006460A8"/>
    <w:rsid w:val="006479DB"/>
    <w:rsid w:val="006645B9"/>
    <w:rsid w:val="0066605D"/>
    <w:rsid w:val="00666F04"/>
    <w:rsid w:val="00667A80"/>
    <w:rsid w:val="006705DB"/>
    <w:rsid w:val="0067144C"/>
    <w:rsid w:val="00685985"/>
    <w:rsid w:val="006866E9"/>
    <w:rsid w:val="00686A2B"/>
    <w:rsid w:val="006B57F8"/>
    <w:rsid w:val="006C6783"/>
    <w:rsid w:val="006D40B9"/>
    <w:rsid w:val="006D4CE3"/>
    <w:rsid w:val="006E02B2"/>
    <w:rsid w:val="006E214E"/>
    <w:rsid w:val="006F5030"/>
    <w:rsid w:val="00705CCD"/>
    <w:rsid w:val="007108FC"/>
    <w:rsid w:val="007168C9"/>
    <w:rsid w:val="00717BC2"/>
    <w:rsid w:val="00720E47"/>
    <w:rsid w:val="00723C46"/>
    <w:rsid w:val="0073585F"/>
    <w:rsid w:val="0073637B"/>
    <w:rsid w:val="0073788A"/>
    <w:rsid w:val="00742001"/>
    <w:rsid w:val="007453CA"/>
    <w:rsid w:val="00745BAD"/>
    <w:rsid w:val="00754E42"/>
    <w:rsid w:val="00757230"/>
    <w:rsid w:val="00763DBE"/>
    <w:rsid w:val="00772523"/>
    <w:rsid w:val="007825FF"/>
    <w:rsid w:val="00783010"/>
    <w:rsid w:val="00791DFF"/>
    <w:rsid w:val="007A5CF1"/>
    <w:rsid w:val="007B07C0"/>
    <w:rsid w:val="007B3EAA"/>
    <w:rsid w:val="007B6819"/>
    <w:rsid w:val="007C74E1"/>
    <w:rsid w:val="007C7B01"/>
    <w:rsid w:val="007D43A8"/>
    <w:rsid w:val="007D71D2"/>
    <w:rsid w:val="007E6659"/>
    <w:rsid w:val="00800DDC"/>
    <w:rsid w:val="008076E1"/>
    <w:rsid w:val="00824284"/>
    <w:rsid w:val="008361F5"/>
    <w:rsid w:val="00844BE9"/>
    <w:rsid w:val="00882228"/>
    <w:rsid w:val="0088642B"/>
    <w:rsid w:val="00890226"/>
    <w:rsid w:val="008917FF"/>
    <w:rsid w:val="008B722C"/>
    <w:rsid w:val="008C05AA"/>
    <w:rsid w:val="008D0AB4"/>
    <w:rsid w:val="008D3390"/>
    <w:rsid w:val="008E40FB"/>
    <w:rsid w:val="009015A5"/>
    <w:rsid w:val="00907F91"/>
    <w:rsid w:val="0091509E"/>
    <w:rsid w:val="00915F5E"/>
    <w:rsid w:val="00916992"/>
    <w:rsid w:val="00920771"/>
    <w:rsid w:val="00930458"/>
    <w:rsid w:val="00935D8A"/>
    <w:rsid w:val="00954299"/>
    <w:rsid w:val="00971F07"/>
    <w:rsid w:val="009752FF"/>
    <w:rsid w:val="00980469"/>
    <w:rsid w:val="00990B55"/>
    <w:rsid w:val="009A4127"/>
    <w:rsid w:val="009B4A57"/>
    <w:rsid w:val="009C1922"/>
    <w:rsid w:val="009D1A7B"/>
    <w:rsid w:val="009D3278"/>
    <w:rsid w:val="009E027A"/>
    <w:rsid w:val="009E538A"/>
    <w:rsid w:val="009F0D90"/>
    <w:rsid w:val="009F1FFD"/>
    <w:rsid w:val="009F65FE"/>
    <w:rsid w:val="00A070A4"/>
    <w:rsid w:val="00A12605"/>
    <w:rsid w:val="00A2200E"/>
    <w:rsid w:val="00A232E0"/>
    <w:rsid w:val="00A24E3F"/>
    <w:rsid w:val="00A26559"/>
    <w:rsid w:val="00A306E3"/>
    <w:rsid w:val="00A436C0"/>
    <w:rsid w:val="00A57C4F"/>
    <w:rsid w:val="00A63563"/>
    <w:rsid w:val="00A812CF"/>
    <w:rsid w:val="00A919A2"/>
    <w:rsid w:val="00A92164"/>
    <w:rsid w:val="00A93728"/>
    <w:rsid w:val="00A93B5A"/>
    <w:rsid w:val="00AA2665"/>
    <w:rsid w:val="00AA2F52"/>
    <w:rsid w:val="00AB288B"/>
    <w:rsid w:val="00AC21DA"/>
    <w:rsid w:val="00AD77D6"/>
    <w:rsid w:val="00AE15E1"/>
    <w:rsid w:val="00AE52F2"/>
    <w:rsid w:val="00AF0D76"/>
    <w:rsid w:val="00AF403F"/>
    <w:rsid w:val="00B00348"/>
    <w:rsid w:val="00B13874"/>
    <w:rsid w:val="00B20AF8"/>
    <w:rsid w:val="00B27CE0"/>
    <w:rsid w:val="00B312E1"/>
    <w:rsid w:val="00B457AB"/>
    <w:rsid w:val="00B53D0D"/>
    <w:rsid w:val="00B602CE"/>
    <w:rsid w:val="00B85255"/>
    <w:rsid w:val="00B87DCF"/>
    <w:rsid w:val="00B90FA8"/>
    <w:rsid w:val="00BC319B"/>
    <w:rsid w:val="00BC3879"/>
    <w:rsid w:val="00BD38BD"/>
    <w:rsid w:val="00C01436"/>
    <w:rsid w:val="00C029FE"/>
    <w:rsid w:val="00C07A19"/>
    <w:rsid w:val="00C11190"/>
    <w:rsid w:val="00C203CF"/>
    <w:rsid w:val="00C54B69"/>
    <w:rsid w:val="00C72323"/>
    <w:rsid w:val="00C72ADD"/>
    <w:rsid w:val="00CA0178"/>
    <w:rsid w:val="00CA07B0"/>
    <w:rsid w:val="00CA2FDA"/>
    <w:rsid w:val="00CC2AB2"/>
    <w:rsid w:val="00CC727C"/>
    <w:rsid w:val="00CD41BB"/>
    <w:rsid w:val="00CD56C3"/>
    <w:rsid w:val="00CE1D2B"/>
    <w:rsid w:val="00CE454C"/>
    <w:rsid w:val="00CE62AD"/>
    <w:rsid w:val="00CF13A8"/>
    <w:rsid w:val="00D0790A"/>
    <w:rsid w:val="00D20418"/>
    <w:rsid w:val="00D24DF6"/>
    <w:rsid w:val="00D277E1"/>
    <w:rsid w:val="00D31CBB"/>
    <w:rsid w:val="00D33E88"/>
    <w:rsid w:val="00D3409D"/>
    <w:rsid w:val="00D4387A"/>
    <w:rsid w:val="00D54265"/>
    <w:rsid w:val="00D76DD7"/>
    <w:rsid w:val="00DA034B"/>
    <w:rsid w:val="00DA774F"/>
    <w:rsid w:val="00DC5792"/>
    <w:rsid w:val="00DD7A21"/>
    <w:rsid w:val="00DF5659"/>
    <w:rsid w:val="00DF6420"/>
    <w:rsid w:val="00E01FF2"/>
    <w:rsid w:val="00E05DF8"/>
    <w:rsid w:val="00E151B4"/>
    <w:rsid w:val="00E20335"/>
    <w:rsid w:val="00E206B1"/>
    <w:rsid w:val="00E20E96"/>
    <w:rsid w:val="00E228AE"/>
    <w:rsid w:val="00E325AF"/>
    <w:rsid w:val="00E3687D"/>
    <w:rsid w:val="00E60A5B"/>
    <w:rsid w:val="00E610D5"/>
    <w:rsid w:val="00E75C60"/>
    <w:rsid w:val="00E85AFD"/>
    <w:rsid w:val="00E9120A"/>
    <w:rsid w:val="00E918A9"/>
    <w:rsid w:val="00E95EEC"/>
    <w:rsid w:val="00E968E1"/>
    <w:rsid w:val="00E972F6"/>
    <w:rsid w:val="00ED1AEC"/>
    <w:rsid w:val="00EF6F84"/>
    <w:rsid w:val="00F02E4B"/>
    <w:rsid w:val="00F142BB"/>
    <w:rsid w:val="00F153EC"/>
    <w:rsid w:val="00F24765"/>
    <w:rsid w:val="00F24AD0"/>
    <w:rsid w:val="00F2610C"/>
    <w:rsid w:val="00F412ED"/>
    <w:rsid w:val="00F43786"/>
    <w:rsid w:val="00F45798"/>
    <w:rsid w:val="00F5653B"/>
    <w:rsid w:val="00F621A4"/>
    <w:rsid w:val="00F629E3"/>
    <w:rsid w:val="00F64014"/>
    <w:rsid w:val="00F768D4"/>
    <w:rsid w:val="00F85DE1"/>
    <w:rsid w:val="00F977A3"/>
    <w:rsid w:val="00FA14D4"/>
    <w:rsid w:val="00FB155A"/>
    <w:rsid w:val="00FB2EC3"/>
    <w:rsid w:val="00FB6030"/>
    <w:rsid w:val="00FC67F4"/>
    <w:rsid w:val="00FD59A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fontstyle01">
    <w:name w:val="fontstyle01"/>
    <w:basedOn w:val="Fuentedeprrafopredeter"/>
    <w:rsid w:val="005A3FF9"/>
    <w:rPr>
      <w:rFonts w:ascii="ArialMT" w:hAnsi="ArialMT" w:hint="default"/>
      <w:b w:val="0"/>
      <w:bCs w:val="0"/>
      <w:i w:val="0"/>
      <w:iCs w:val="0"/>
      <w:color w:val="000000"/>
      <w:sz w:val="20"/>
      <w:szCs w:val="20"/>
    </w:rPr>
  </w:style>
  <w:style w:type="character" w:customStyle="1" w:styleId="fontstyle21">
    <w:name w:val="fontstyle21"/>
    <w:basedOn w:val="Fuentedeprrafopredeter"/>
    <w:rsid w:val="00800DDC"/>
    <w:rPr>
      <w:rFonts w:ascii="Arial-ItalicMT" w:hAnsi="Arial-ItalicMT" w:hint="default"/>
      <w:b w:val="0"/>
      <w:bCs w:val="0"/>
      <w:i/>
      <w:iCs/>
      <w:color w:val="000000"/>
      <w:sz w:val="20"/>
      <w:szCs w:val="20"/>
    </w:rPr>
  </w:style>
  <w:style w:type="character" w:customStyle="1" w:styleId="fontstyle31">
    <w:name w:val="fontstyle31"/>
    <w:basedOn w:val="Fuentedeprrafopredeter"/>
    <w:rsid w:val="004C3B0A"/>
    <w:rPr>
      <w:rFonts w:ascii="Arial-ItalicMT" w:hAnsi="Arial-ItalicMT" w:hint="default"/>
      <w:b w:val="0"/>
      <w:bCs w:val="0"/>
      <w:i/>
      <w:iCs/>
      <w:color w:val="000000"/>
      <w:sz w:val="20"/>
      <w:szCs w:val="20"/>
    </w:rPr>
  </w:style>
  <w:style w:type="character" w:customStyle="1" w:styleId="fontstyle41">
    <w:name w:val="fontstyle41"/>
    <w:basedOn w:val="Fuentedeprrafopredeter"/>
    <w:rsid w:val="004C3B0A"/>
    <w:rPr>
      <w:rFonts w:ascii="SegoeUIEmoji" w:hAnsi="SegoeUIEmoji" w:hint="default"/>
      <w:b w:val="0"/>
      <w:bCs w:val="0"/>
      <w:i w:val="0"/>
      <w:iCs w:val="0"/>
      <w:color w:val="000000"/>
      <w:sz w:val="20"/>
      <w:szCs w:val="20"/>
    </w:rPr>
  </w:style>
  <w:style w:type="character" w:customStyle="1" w:styleId="fontstyle51">
    <w:name w:val="fontstyle51"/>
    <w:basedOn w:val="Fuentedeprrafopredeter"/>
    <w:rsid w:val="004C3B0A"/>
    <w:rPr>
      <w:rFonts w:ascii="Arial-BoldMT" w:hAnsi="Arial-BoldMT" w:hint="default"/>
      <w:b/>
      <w:bCs/>
      <w:i w:val="0"/>
      <w:iCs w:val="0"/>
      <w:color w:val="000000"/>
      <w:sz w:val="20"/>
      <w:szCs w:val="20"/>
    </w:rPr>
  </w:style>
  <w:style w:type="character" w:customStyle="1" w:styleId="fontstyle61">
    <w:name w:val="fontstyle61"/>
    <w:basedOn w:val="Fuentedeprrafopredeter"/>
    <w:rsid w:val="004C3B0A"/>
    <w:rPr>
      <w:rFonts w:ascii="Calibri" w:hAnsi="Calibri" w:cs="Calibri" w:hint="default"/>
      <w:b w:val="0"/>
      <w:bCs w:val="0"/>
      <w:i w:val="0"/>
      <w:iCs w:val="0"/>
      <w:color w:val="000000"/>
      <w:sz w:val="20"/>
      <w:szCs w:val="20"/>
    </w:rPr>
  </w:style>
  <w:style w:type="table" w:customStyle="1" w:styleId="TableGrid">
    <w:name w:val="TableGrid"/>
    <w:rsid w:val="0008021E"/>
    <w:rPr>
      <w:rFonts w:asciiTheme="minorHAnsi" w:eastAsiaTheme="minorEastAsia" w:hAnsiTheme="minorHAnsi" w:cstheme="minorBidi"/>
      <w:sz w:val="22"/>
      <w:szCs w:val="22"/>
      <w:lang w:eastAsia="es-CO"/>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CD56C3"/>
    <w:rPr>
      <w:color w:val="605E5C"/>
      <w:shd w:val="clear" w:color="auto" w:fill="E1DFDD"/>
    </w:rPr>
  </w:style>
  <w:style w:type="character" w:styleId="Hipervnculovisitado">
    <w:name w:val="FollowedHyperlink"/>
    <w:basedOn w:val="Fuentedeprrafopredeter"/>
    <w:uiPriority w:val="99"/>
    <w:semiHidden/>
    <w:unhideWhenUsed/>
    <w:rsid w:val="00C72ADD"/>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498737533">
      <w:bodyDiv w:val="1"/>
      <w:marLeft w:val="0"/>
      <w:marRight w:val="0"/>
      <w:marTop w:val="0"/>
      <w:marBottom w:val="0"/>
      <w:divBdr>
        <w:top w:val="none" w:sz="0" w:space="0" w:color="auto"/>
        <w:left w:val="none" w:sz="0" w:space="0" w:color="auto"/>
        <w:bottom w:val="none" w:sz="0" w:space="0" w:color="auto"/>
        <w:right w:val="none" w:sz="0" w:space="0" w:color="auto"/>
      </w:divBdr>
    </w:div>
    <w:div w:id="529684868">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0367812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28165355">
      <w:bodyDiv w:val="1"/>
      <w:marLeft w:val="0"/>
      <w:marRight w:val="0"/>
      <w:marTop w:val="0"/>
      <w:marBottom w:val="0"/>
      <w:divBdr>
        <w:top w:val="none" w:sz="0" w:space="0" w:color="auto"/>
        <w:left w:val="none" w:sz="0" w:space="0" w:color="auto"/>
        <w:bottom w:val="none" w:sz="0" w:space="0" w:color="auto"/>
        <w:right w:val="none" w:sz="0" w:space="0" w:color="auto"/>
      </w:divBdr>
    </w:div>
    <w:div w:id="1603368741">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dlet.com/adri_luci/preguntapruebass-bctali8v3gxow59s"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ew.genial.ly/635d63a42f2ada00126988a5/presentation-fundamentos-de-calidad-de-softwa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efanini.com/es/tendencias/articulos/la-conquista-de-la-calidad-pruebas-de-software-con-metodologias-agil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crehana.com/blog/estilo-vida/agile-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mboard.google.com/d/1kfgWPl-XOC8R6TT6Rziyo2faTCjfTm3sq6ihIKGf6o8/edit?usp=sharin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tefanini.com/es/tendencias/articulos/la-conquista-de-la-calidad-pruebas-de-software-con-metodologias-agiles"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youtube.com/watch?v=6meaQOeq0rQ" TargetMode="External"/><Relationship Id="rId4" Type="http://schemas.openxmlformats.org/officeDocument/2006/relationships/settings" Target="settings.xml"/><Relationship Id="rId9" Type="http://schemas.openxmlformats.org/officeDocument/2006/relationships/hyperlink" Target="https://www.youtube.com/watch?v=wDSnA7wxJlI&amp;t=12s" TargetMode="External"/><Relationship Id="rId14" Type="http://schemas.openxmlformats.org/officeDocument/2006/relationships/hyperlink" Target="https://youtu.be/8EuGaDjVbjA"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708</TotalTime>
  <Pages>9</Pages>
  <Words>1594</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10341</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Adriana Lucia Rincon Forero</cp:lastModifiedBy>
  <cp:revision>216</cp:revision>
  <cp:lastPrinted>2016-06-08T15:42:00Z</cp:lastPrinted>
  <dcterms:created xsi:type="dcterms:W3CDTF">2023-03-21T00:48:00Z</dcterms:created>
  <dcterms:modified xsi:type="dcterms:W3CDTF">2023-07-04T16:35:00Z</dcterms:modified>
</cp:coreProperties>
</file>